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FB87B" w14:textId="77777777" w:rsidR="00155D25" w:rsidRDefault="00155D25" w:rsidP="001D736F">
      <w:pPr>
        <w:pStyle w:val="Title"/>
        <w:rPr>
          <w:sz w:val="44"/>
          <w:szCs w:val="44"/>
        </w:rPr>
      </w:pPr>
      <w:r>
        <w:rPr>
          <w:noProof/>
          <w:sz w:val="44"/>
          <w:szCs w:val="44"/>
          <w:lang w:eastAsia="en-US"/>
        </w:rPr>
        <w:drawing>
          <wp:inline distT="0" distB="0" distL="0" distR="0" wp14:anchorId="1EA1A7AA" wp14:editId="5D142DAD">
            <wp:extent cx="1143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457200"/>
                    </a:xfrm>
                    <a:prstGeom prst="rect">
                      <a:avLst/>
                    </a:prstGeom>
                  </pic:spPr>
                </pic:pic>
              </a:graphicData>
            </a:graphic>
          </wp:inline>
        </w:drawing>
      </w:r>
    </w:p>
    <w:p w14:paraId="3A88C6F0" w14:textId="03654025" w:rsidR="006D4287" w:rsidRDefault="0056609C" w:rsidP="001D736F">
      <w:pPr>
        <w:pStyle w:val="Title"/>
        <w:rPr>
          <w:sz w:val="44"/>
          <w:szCs w:val="44"/>
        </w:rPr>
      </w:pPr>
      <w:bookmarkStart w:id="0" w:name="_GoBack"/>
      <w:bookmarkEnd w:id="0"/>
      <w:r>
        <w:rPr>
          <w:sz w:val="44"/>
          <w:szCs w:val="44"/>
        </w:rPr>
        <w:t>Healthcare Innovations</w:t>
      </w:r>
      <w:r w:rsidR="009449D6">
        <w:rPr>
          <w:sz w:val="44"/>
          <w:szCs w:val="44"/>
        </w:rPr>
        <w:t>:</w:t>
      </w:r>
      <w:r w:rsidR="00155D25">
        <w:rPr>
          <w:sz w:val="44"/>
          <w:szCs w:val="44"/>
        </w:rPr>
        <w:t xml:space="preserve"> </w:t>
      </w:r>
      <w:r w:rsidR="001D736F">
        <w:rPr>
          <w:sz w:val="44"/>
          <w:szCs w:val="44"/>
        </w:rPr>
        <w:t xml:space="preserve">A New Exhibition </w:t>
      </w:r>
    </w:p>
    <w:p w14:paraId="2672E3DC" w14:textId="0084CEF8" w:rsidR="0056609C" w:rsidRPr="00060DB7" w:rsidRDefault="00130DEA" w:rsidP="00060DB7">
      <w:r>
        <w:t xml:space="preserve">Opening </w:t>
      </w:r>
      <w:r w:rsidR="0056609C">
        <w:t>2016</w:t>
      </w:r>
    </w:p>
    <w:p w14:paraId="65D41088" w14:textId="7ACB844F" w:rsidR="006D4287" w:rsidRPr="001D736F" w:rsidRDefault="00130DEA" w:rsidP="006D4287">
      <w:pPr>
        <w:pStyle w:val="Heading1"/>
        <w:numPr>
          <w:ilvl w:val="0"/>
          <w:numId w:val="0"/>
        </w:numPr>
        <w:rPr>
          <w:lang w:eastAsia="en-US"/>
        </w:rPr>
      </w:pPr>
      <w:r w:rsidRPr="001D736F">
        <w:rPr>
          <w:lang w:eastAsia="en-US"/>
        </w:rPr>
        <w:t xml:space="preserve">the </w:t>
      </w:r>
      <w:r w:rsidR="005C0DDC" w:rsidRPr="005C0DDC">
        <w:rPr>
          <w:lang w:eastAsia="en-US"/>
        </w:rPr>
        <w:t>tech. reinvented.</w:t>
      </w:r>
    </w:p>
    <w:p w14:paraId="3CC9D811" w14:textId="15044869" w:rsidR="0056609C" w:rsidRPr="00EF4352" w:rsidRDefault="00130DEA" w:rsidP="00130DEA">
      <w:r w:rsidRPr="00EF4352">
        <w:t xml:space="preserve">In 2012, The Tech Museum of Innovation launched a five-year institutional transformation that </w:t>
      </w:r>
      <w:r w:rsidR="006E7428">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41B0146B" w:rsidR="006D4287" w:rsidRPr="007B004E" w:rsidRDefault="0056609C" w:rsidP="007B004E">
      <w:pPr>
        <w:pStyle w:val="Heading1"/>
        <w:numPr>
          <w:ilvl w:val="0"/>
          <w:numId w:val="0"/>
        </w:numPr>
        <w:rPr>
          <w:lang w:eastAsia="en-US"/>
        </w:rPr>
      </w:pPr>
      <w:r w:rsidRPr="007B004E">
        <w:rPr>
          <w:lang w:eastAsia="en-US"/>
        </w:rPr>
        <w:t xml:space="preserve">what </w:t>
      </w:r>
      <w:r w:rsidRPr="00E126A8">
        <w:rPr>
          <w:lang w:eastAsia="en-US"/>
        </w:rPr>
        <w:t>is</w:t>
      </w:r>
      <w:r w:rsidRPr="007B004E">
        <w:rPr>
          <w:lang w:eastAsia="en-US"/>
        </w:rPr>
        <w:t xml:space="preserve"> the healthcare innovations</w:t>
      </w:r>
      <w:r w:rsidR="009B617D" w:rsidRPr="007B004E">
        <w:rPr>
          <w:lang w:eastAsia="en-US"/>
        </w:rPr>
        <w:t xml:space="preserve"> exhibition</w:t>
      </w:r>
      <w:r w:rsidR="009C1471" w:rsidRPr="007B004E">
        <w:rPr>
          <w:lang w:eastAsia="en-US"/>
        </w:rPr>
        <w:t>?</w:t>
      </w:r>
    </w:p>
    <w:p w14:paraId="28E01809" w14:textId="2DA25156" w:rsidR="0056609C" w:rsidRDefault="0056609C" w:rsidP="0056609C">
      <w:pPr>
        <w:spacing w:after="0" w:line="240" w:lineRule="auto"/>
      </w:pPr>
      <w:r>
        <w:t xml:space="preserve">Thanks to </w:t>
      </w:r>
      <w:r w:rsidRPr="00D32E33">
        <w:t>medical innovations, life expectancies have been extended by a year</w:t>
      </w:r>
      <w:r>
        <w:t xml:space="preserve"> </w:t>
      </w:r>
      <w:r w:rsidRPr="00D32E33">
        <w:t xml:space="preserve">every five years for the past </w:t>
      </w:r>
      <w:r w:rsidR="00C55172">
        <w:t>three decades</w:t>
      </w:r>
      <w:r>
        <w:t xml:space="preserve">. </w:t>
      </w:r>
      <w:r w:rsidRPr="00D32E33">
        <w:t xml:space="preserve">New discoveries have </w:t>
      </w:r>
      <w:r w:rsidR="006E7428">
        <w:t>revolutionized care for diseases such as cancer and diabetes</w:t>
      </w:r>
      <w:r w:rsidRPr="00D32E33">
        <w:t xml:space="preserve"> and have reduced human suffering from countless </w:t>
      </w:r>
      <w:r w:rsidR="00C55172">
        <w:t xml:space="preserve">other </w:t>
      </w:r>
      <w:r w:rsidRPr="00D32E33">
        <w:t>conditions</w:t>
      </w:r>
      <w:r>
        <w:t xml:space="preserve">. Many of the most revolutionary innovations </w:t>
      </w:r>
      <w:r w:rsidR="00C55172">
        <w:t xml:space="preserve">are </w:t>
      </w:r>
      <w:r>
        <w:t xml:space="preserve">being developed </w:t>
      </w:r>
      <w:r w:rsidR="00C55172">
        <w:t xml:space="preserve">right here in Silicon Valley. </w:t>
      </w:r>
      <w:r>
        <w:t>To shine the spotlight on health and tech</w:t>
      </w:r>
      <w:r w:rsidR="00C55172">
        <w:t>nology</w:t>
      </w:r>
      <w:r>
        <w:t xml:space="preserve">, a new 3,000-square-foot Healthcare Innovations Exhibition </w:t>
      </w:r>
      <w:r w:rsidR="00C55172">
        <w:t xml:space="preserve">(working title) </w:t>
      </w:r>
      <w:r>
        <w:t>will be constructed on the upper level</w:t>
      </w:r>
      <w:r w:rsidR="00C55172">
        <w:t xml:space="preserve"> of The Tech</w:t>
      </w:r>
      <w:r>
        <w:t xml:space="preserve">, adjacent to the DIY Genetics exhibition </w:t>
      </w:r>
      <w:r w:rsidR="00C55172">
        <w:t xml:space="preserve">now </w:t>
      </w:r>
      <w:r>
        <w:t xml:space="preserve">in development. </w:t>
      </w:r>
    </w:p>
    <w:p w14:paraId="3806C8DE" w14:textId="77777777" w:rsidR="0056609C" w:rsidRDefault="0056609C" w:rsidP="0056609C">
      <w:pPr>
        <w:spacing w:after="0" w:line="240" w:lineRule="auto"/>
      </w:pPr>
    </w:p>
    <w:p w14:paraId="0907C9D4" w14:textId="59E7F0A7" w:rsidR="0056609C" w:rsidRDefault="0056609C" w:rsidP="0056609C">
      <w:pPr>
        <w:spacing w:after="0" w:line="240" w:lineRule="auto"/>
      </w:pPr>
      <w:r w:rsidRPr="00135A57">
        <w:t xml:space="preserve">The Healthcare </w:t>
      </w:r>
      <w:r>
        <w:t xml:space="preserve">Innovations </w:t>
      </w:r>
      <w:r w:rsidRPr="00135A57">
        <w:t xml:space="preserve">Exhibition </w:t>
      </w:r>
      <w:r>
        <w:t xml:space="preserve">will </w:t>
      </w:r>
      <w:r w:rsidR="00C55172">
        <w:t xml:space="preserve">examine </w:t>
      </w:r>
      <w:r w:rsidR="006E7428">
        <w:t>advancements</w:t>
      </w:r>
      <w:r>
        <w:t xml:space="preserve"> on two f</w:t>
      </w:r>
      <w:r w:rsidR="00C55172">
        <w:t xml:space="preserve">ronts: </w:t>
      </w:r>
    </w:p>
    <w:p w14:paraId="0AD6867D" w14:textId="77777777" w:rsidR="0056609C" w:rsidRDefault="0056609C" w:rsidP="0056609C">
      <w:pPr>
        <w:spacing w:after="0" w:line="240" w:lineRule="auto"/>
      </w:pPr>
    </w:p>
    <w:p w14:paraId="62F20CED" w14:textId="4D07748E" w:rsidR="0056609C" w:rsidRDefault="0056609C" w:rsidP="00C55172">
      <w:pPr>
        <w:pStyle w:val="ListParagraph"/>
        <w:numPr>
          <w:ilvl w:val="0"/>
          <w:numId w:val="32"/>
        </w:numPr>
        <w:spacing w:after="0" w:line="240" w:lineRule="auto"/>
      </w:pPr>
      <w:r w:rsidRPr="00C55172">
        <w:rPr>
          <w:b/>
        </w:rPr>
        <w:t xml:space="preserve">High-tech </w:t>
      </w:r>
      <w:r w:rsidR="00C55172" w:rsidRPr="00C55172">
        <w:rPr>
          <w:b/>
        </w:rPr>
        <w:t>innovations</w:t>
      </w:r>
      <w:r w:rsidR="00C55172">
        <w:t xml:space="preserve"> </w:t>
      </w:r>
      <w:r w:rsidRPr="00135A57">
        <w:t>at the cutting edge of healthcare delivery</w:t>
      </w:r>
      <w:r w:rsidR="00C55172">
        <w:t xml:space="preserve"> are</w:t>
      </w:r>
      <w:r>
        <w:t xml:space="preserve"> making the unimaginable pos</w:t>
      </w:r>
      <w:r w:rsidR="00C55172">
        <w:t>sible – and sometimes routine. Examples include i</w:t>
      </w:r>
      <w:r w:rsidRPr="00874D7D">
        <w:t xml:space="preserve">nterventional </w:t>
      </w:r>
      <w:r>
        <w:t>c</w:t>
      </w:r>
      <w:r w:rsidRPr="00874D7D">
        <w:t xml:space="preserve">ardiology, </w:t>
      </w:r>
      <w:r>
        <w:t>m</w:t>
      </w:r>
      <w:r w:rsidRPr="00874D7D">
        <w:t xml:space="preserve">inimally </w:t>
      </w:r>
      <w:r>
        <w:t>i</w:t>
      </w:r>
      <w:r w:rsidRPr="00874D7D">
        <w:t xml:space="preserve">nvasive </w:t>
      </w:r>
      <w:r>
        <w:t>s</w:t>
      </w:r>
      <w:r w:rsidRPr="00874D7D">
        <w:t xml:space="preserve">urgery, </w:t>
      </w:r>
      <w:r>
        <w:t>r</w:t>
      </w:r>
      <w:r w:rsidRPr="00874D7D">
        <w:t xml:space="preserve">obotic </w:t>
      </w:r>
      <w:r>
        <w:t>s</w:t>
      </w:r>
      <w:r w:rsidRPr="00874D7D">
        <w:t xml:space="preserve">urgery, </w:t>
      </w:r>
      <w:r>
        <w:t>r</w:t>
      </w:r>
      <w:r w:rsidRPr="00874D7D">
        <w:t xml:space="preserve">egenerative </w:t>
      </w:r>
      <w:r>
        <w:t>m</w:t>
      </w:r>
      <w:r w:rsidRPr="00874D7D">
        <w:t xml:space="preserve">edicine, </w:t>
      </w:r>
      <w:r>
        <w:t>a</w:t>
      </w:r>
      <w:r w:rsidRPr="00874D7D">
        <w:t xml:space="preserve">dvanced </w:t>
      </w:r>
      <w:r>
        <w:t>p</w:t>
      </w:r>
      <w:r w:rsidRPr="00874D7D">
        <w:t xml:space="preserve">rosthetics, </w:t>
      </w:r>
      <w:r>
        <w:t>b</w:t>
      </w:r>
      <w:r w:rsidRPr="00874D7D">
        <w:t xml:space="preserve">ig </w:t>
      </w:r>
      <w:r w:rsidR="00C55172">
        <w:t>data,</w:t>
      </w:r>
      <w:r w:rsidRPr="00874D7D">
        <w:t xml:space="preserve"> </w:t>
      </w:r>
      <w:r>
        <w:t>evidence-b</w:t>
      </w:r>
      <w:r w:rsidRPr="00874D7D">
        <w:t xml:space="preserve">ased </w:t>
      </w:r>
      <w:r>
        <w:t>c</w:t>
      </w:r>
      <w:r w:rsidRPr="00874D7D">
        <w:t xml:space="preserve">are, </w:t>
      </w:r>
      <w:r w:rsidR="00C55172">
        <w:t xml:space="preserve">and </w:t>
      </w:r>
      <w:r>
        <w:t>g</w:t>
      </w:r>
      <w:r w:rsidRPr="00874D7D">
        <w:t>enomics</w:t>
      </w:r>
      <w:r w:rsidR="00C55172">
        <w:t>.</w:t>
      </w:r>
    </w:p>
    <w:p w14:paraId="7AE6BDAE" w14:textId="32080F29" w:rsidR="0056609C" w:rsidRDefault="0056609C" w:rsidP="00C55172">
      <w:pPr>
        <w:pStyle w:val="ListParagraph"/>
        <w:numPr>
          <w:ilvl w:val="0"/>
          <w:numId w:val="32"/>
        </w:numPr>
        <w:spacing w:after="0" w:line="240" w:lineRule="auto"/>
      </w:pPr>
      <w:r w:rsidRPr="00C55172">
        <w:rPr>
          <w:b/>
        </w:rPr>
        <w:t>High-need innovations</w:t>
      </w:r>
      <w:r>
        <w:t xml:space="preserve"> enable l</w:t>
      </w:r>
      <w:r w:rsidRPr="00135A57">
        <w:t>ow</w:t>
      </w:r>
      <w:r>
        <w:t>-</w:t>
      </w:r>
      <w:r w:rsidRPr="00135A57">
        <w:t xml:space="preserve">cost, widely distributed healthcare </w:t>
      </w:r>
      <w:r>
        <w:t xml:space="preserve">that </w:t>
      </w:r>
      <w:r w:rsidR="00C55172">
        <w:t>impacts</w:t>
      </w:r>
      <w:r w:rsidRPr="00135A57">
        <w:t xml:space="preserve"> </w:t>
      </w:r>
      <w:r>
        <w:t xml:space="preserve">thousands to millions of people in </w:t>
      </w:r>
      <w:r w:rsidR="00C55172">
        <w:t>some of the poorest areas of the world. These i</w:t>
      </w:r>
      <w:r w:rsidRPr="00135A57">
        <w:t xml:space="preserve">nnovations </w:t>
      </w:r>
      <w:r>
        <w:t xml:space="preserve">are transforming health </w:t>
      </w:r>
      <w:r w:rsidR="00C55172">
        <w:t>through</w:t>
      </w:r>
      <w:r>
        <w:t xml:space="preserve"> t</w:t>
      </w:r>
      <w:r w:rsidRPr="00874D7D">
        <w:t>elemedicine</w:t>
      </w:r>
      <w:r>
        <w:t>, c</w:t>
      </w:r>
      <w:r w:rsidRPr="00135A57">
        <w:t xml:space="preserve">lean </w:t>
      </w:r>
      <w:r>
        <w:t>w</w:t>
      </w:r>
      <w:r w:rsidRPr="00135A57">
        <w:t xml:space="preserve">ater, </w:t>
      </w:r>
      <w:r>
        <w:t>r</w:t>
      </w:r>
      <w:r w:rsidRPr="00135A57">
        <w:t xml:space="preserve">efrigeration, </w:t>
      </w:r>
      <w:r>
        <w:t>l</w:t>
      </w:r>
      <w:r w:rsidRPr="00135A57">
        <w:t>abs</w:t>
      </w:r>
      <w:r w:rsidR="008402E6">
        <w:t xml:space="preserve">, </w:t>
      </w:r>
      <w:r>
        <w:t>low-c</w:t>
      </w:r>
      <w:r w:rsidRPr="00135A57">
        <w:t xml:space="preserve">ost </w:t>
      </w:r>
      <w:r>
        <w:t>d</w:t>
      </w:r>
      <w:r w:rsidRPr="00135A57">
        <w:t xml:space="preserve">rugs, </w:t>
      </w:r>
      <w:r>
        <w:t>o</w:t>
      </w:r>
      <w:r w:rsidRPr="00135A57">
        <w:t xml:space="preserve">bstetrics, </w:t>
      </w:r>
      <w:r>
        <w:t>vaccinations</w:t>
      </w:r>
      <w:r w:rsidRPr="00135A57">
        <w:t xml:space="preserve">, </w:t>
      </w:r>
      <w:r w:rsidR="00C55172">
        <w:t xml:space="preserve">and </w:t>
      </w:r>
      <w:r>
        <w:t>optometry, amon</w:t>
      </w:r>
      <w:r w:rsidR="00C55172">
        <w:t>g other ways</w:t>
      </w:r>
      <w:r>
        <w:t xml:space="preserve">. Possible focus areas </w:t>
      </w:r>
      <w:r w:rsidR="00C55172">
        <w:t>include</w:t>
      </w:r>
      <w:r>
        <w:t xml:space="preserve"> </w:t>
      </w:r>
      <w:r w:rsidR="00C55172">
        <w:t xml:space="preserve">responses to </w:t>
      </w:r>
      <w:r>
        <w:t>infant mortalit</w:t>
      </w:r>
      <w:r w:rsidR="00C55172">
        <w:t>y, birth defects, hearing loss</w:t>
      </w:r>
      <w:r>
        <w:t xml:space="preserve">, HIV/AIDS, </w:t>
      </w:r>
      <w:r w:rsidRPr="007303AF">
        <w:t>tuberculosis</w:t>
      </w:r>
      <w:r>
        <w:t xml:space="preserve">, malaria, </w:t>
      </w:r>
      <w:r w:rsidR="00C55172">
        <w:t>and influenza.</w:t>
      </w:r>
      <w:r>
        <w:t xml:space="preserve"> </w:t>
      </w:r>
    </w:p>
    <w:p w14:paraId="0107B766" w14:textId="77777777" w:rsidR="0056609C" w:rsidRDefault="0056609C" w:rsidP="0056609C">
      <w:pPr>
        <w:spacing w:after="0" w:line="240" w:lineRule="auto"/>
      </w:pPr>
    </w:p>
    <w:p w14:paraId="201368D9" w14:textId="7A160292" w:rsidR="0056609C" w:rsidRDefault="0056609C" w:rsidP="0056609C">
      <w:pPr>
        <w:spacing w:after="0" w:line="240" w:lineRule="auto"/>
      </w:pPr>
      <w:r w:rsidRPr="00135A57">
        <w:t xml:space="preserve">High </w:t>
      </w:r>
      <w:r>
        <w:t xml:space="preserve">tech </w:t>
      </w:r>
      <w:r w:rsidRPr="00135A57">
        <w:t xml:space="preserve">and </w:t>
      </w:r>
      <w:r>
        <w:t>h</w:t>
      </w:r>
      <w:r w:rsidRPr="00135A57">
        <w:t xml:space="preserve">igh </w:t>
      </w:r>
      <w:r>
        <w:t xml:space="preserve">need. These two </w:t>
      </w:r>
      <w:r w:rsidR="00C55172">
        <w:t xml:space="preserve">perspectives will play off </w:t>
      </w:r>
      <w:r w:rsidRPr="00135A57">
        <w:t>each other</w:t>
      </w:r>
      <w:r>
        <w:t xml:space="preserve"> and intersect throughout this engaging and inspiring exhibition. </w:t>
      </w:r>
      <w:r w:rsidR="008402E6">
        <w:t>Approximately</w:t>
      </w:r>
      <w:r>
        <w:t xml:space="preserve"> 14 to 16 exhibit pieces will feature </w:t>
      </w:r>
      <w:r w:rsidRPr="00874D7D">
        <w:t xml:space="preserve">a combination of </w:t>
      </w:r>
      <w:r>
        <w:t xml:space="preserve">hands-on </w:t>
      </w:r>
      <w:r w:rsidRPr="00874D7D">
        <w:t xml:space="preserve">experiences, </w:t>
      </w:r>
      <w:r>
        <w:t>multi</w:t>
      </w:r>
      <w:r w:rsidR="00C55172">
        <w:t xml:space="preserve">media content, </w:t>
      </w:r>
      <w:r w:rsidRPr="00874D7D">
        <w:t xml:space="preserve">and </w:t>
      </w:r>
      <w:r>
        <w:t xml:space="preserve">interactions with complex medical devices. </w:t>
      </w:r>
    </w:p>
    <w:p w14:paraId="23AA076E" w14:textId="77777777" w:rsidR="0056609C" w:rsidRDefault="0056609C" w:rsidP="0056609C">
      <w:pPr>
        <w:spacing w:after="0" w:line="240" w:lineRule="auto"/>
      </w:pPr>
    </w:p>
    <w:p w14:paraId="64D55F3B" w14:textId="1E74DDD1" w:rsidR="00C55172" w:rsidRDefault="0056609C" w:rsidP="0056609C">
      <w:pPr>
        <w:spacing w:after="0" w:line="240" w:lineRule="auto"/>
      </w:pPr>
      <w:r>
        <w:t xml:space="preserve">In addition, </w:t>
      </w:r>
      <w:r w:rsidR="00C55172">
        <w:t xml:space="preserve">information about </w:t>
      </w:r>
      <w:r>
        <w:t>The Tech</w:t>
      </w:r>
      <w:r w:rsidR="008402E6">
        <w:t xml:space="preserve">’s </w:t>
      </w:r>
      <w:r>
        <w:t xml:space="preserve">renowned international program, The Tech Awards, will be integrated into parts of this exhibition. Health is one of the categories recognized at The </w:t>
      </w:r>
      <w:r w:rsidRPr="00135A57">
        <w:t xml:space="preserve">Tech </w:t>
      </w:r>
      <w:r>
        <w:t xml:space="preserve">Awards, </w:t>
      </w:r>
      <w:r>
        <w:lastRenderedPageBreak/>
        <w:t>an annual event that salutes t</w:t>
      </w:r>
      <w:r w:rsidRPr="00135A57">
        <w:t xml:space="preserve">echnology </w:t>
      </w:r>
      <w:r>
        <w:t>b</w:t>
      </w:r>
      <w:r w:rsidRPr="00135A57">
        <w:t xml:space="preserve">enefiting </w:t>
      </w:r>
      <w:r>
        <w:t xml:space="preserve">humanity. Elements within this </w:t>
      </w:r>
      <w:r w:rsidRPr="00135A57">
        <w:t xml:space="preserve">exhibition </w:t>
      </w:r>
      <w:r>
        <w:t xml:space="preserve">will feature past </w:t>
      </w:r>
      <w:r w:rsidRPr="00135A57">
        <w:t xml:space="preserve">laureates and their </w:t>
      </w:r>
      <w:r>
        <w:t xml:space="preserve">innovative </w:t>
      </w:r>
      <w:r w:rsidRPr="00135A57">
        <w:t>solutions</w:t>
      </w:r>
      <w:r>
        <w:t xml:space="preserve">. Visitors will learn how they, too, can </w:t>
      </w:r>
      <w:r w:rsidRPr="00135A57">
        <w:t xml:space="preserve">take on </w:t>
      </w:r>
      <w:r>
        <w:t xml:space="preserve">healthcare </w:t>
      </w:r>
      <w:r w:rsidRPr="00135A57">
        <w:t>challenges</w:t>
      </w:r>
      <w:r w:rsidR="00C55172">
        <w:t>,</w:t>
      </w:r>
      <w:r w:rsidRPr="00135A57">
        <w:t xml:space="preserve"> </w:t>
      </w:r>
      <w:r w:rsidR="00C55172">
        <w:t xml:space="preserve">even amid </w:t>
      </w:r>
      <w:r w:rsidRPr="00135A57">
        <w:t xml:space="preserve">constraints such as </w:t>
      </w:r>
      <w:r w:rsidR="008402E6">
        <w:t xml:space="preserve">limited infrastructure in the affected areas and the need to develop a low-cost solution at massive scale. </w:t>
      </w:r>
    </w:p>
    <w:p w14:paraId="0C54A5AB" w14:textId="77777777" w:rsidR="0056609C" w:rsidRPr="003539B0" w:rsidRDefault="0056609C" w:rsidP="0056609C">
      <w:pPr>
        <w:spacing w:after="0" w:line="240" w:lineRule="auto"/>
        <w:rPr>
          <w:b/>
        </w:rPr>
      </w:pPr>
    </w:p>
    <w:p w14:paraId="266436A9" w14:textId="1526516F" w:rsidR="0056609C" w:rsidRDefault="0056609C" w:rsidP="0056609C">
      <w:pPr>
        <w:spacing w:after="0" w:line="240" w:lineRule="auto"/>
      </w:pPr>
      <w:r w:rsidRPr="00135A57">
        <w:t>Th</w:t>
      </w:r>
      <w:r>
        <w:t>e Healthcare Innovations E</w:t>
      </w:r>
      <w:r w:rsidR="00C55172">
        <w:t xml:space="preserve">xhibition </w:t>
      </w:r>
      <w:r w:rsidR="00F158F6">
        <w:t>will be d</w:t>
      </w:r>
      <w:r w:rsidR="00C55172">
        <w:t xml:space="preserve">esigned to be </w:t>
      </w:r>
      <w:r w:rsidRPr="00135A57">
        <w:t>changeable</w:t>
      </w:r>
      <w:r w:rsidR="00C55172">
        <w:t xml:space="preserve"> so that it can remain current and relevant. </w:t>
      </w:r>
      <w:r>
        <w:t xml:space="preserve">It also will </w:t>
      </w:r>
      <w:r w:rsidRPr="00135A57">
        <w:t xml:space="preserve">leverage </w:t>
      </w:r>
      <w:r w:rsidR="00C55172">
        <w:t>our new</w:t>
      </w:r>
      <w:r>
        <w:t xml:space="preserve"> </w:t>
      </w:r>
      <w:r w:rsidRPr="00135A57">
        <w:t>Smart</w:t>
      </w:r>
      <w:r>
        <w:t xml:space="preserve"> </w:t>
      </w:r>
      <w:r w:rsidRPr="00135A57">
        <w:t xml:space="preserve">Museum infrastructure, </w:t>
      </w:r>
      <w:r>
        <w:t xml:space="preserve">which </w:t>
      </w:r>
      <w:r w:rsidR="008402E6">
        <w:t xml:space="preserve">tracks visitors’ engagement and extends </w:t>
      </w:r>
      <w:r>
        <w:t xml:space="preserve">their experience long after they leave </w:t>
      </w:r>
      <w:r w:rsidR="00DE2E15">
        <w:t>The Tech</w:t>
      </w:r>
      <w:r w:rsidRPr="00135A57">
        <w:t>.</w:t>
      </w:r>
    </w:p>
    <w:p w14:paraId="477F8750" w14:textId="656FCE08" w:rsidR="00310C71" w:rsidRPr="007B004E" w:rsidRDefault="00310C71" w:rsidP="00310C71">
      <w:pPr>
        <w:pStyle w:val="Heading1"/>
        <w:numPr>
          <w:ilvl w:val="0"/>
          <w:numId w:val="0"/>
        </w:numPr>
        <w:rPr>
          <w:lang w:eastAsia="en-US"/>
        </w:rPr>
      </w:pPr>
      <w:r>
        <w:rPr>
          <w:lang w:eastAsia="en-US"/>
        </w:rPr>
        <w:t>beyond the exhibition</w:t>
      </w:r>
    </w:p>
    <w:p w14:paraId="535EA9C5" w14:textId="54E65CA9" w:rsidR="006E7428" w:rsidRPr="00EF4352" w:rsidRDefault="006E7428" w:rsidP="006E7428">
      <w:r w:rsidRPr="00EF4352">
        <w:t xml:space="preserve">This exhibition will propel additional museum programming on </w:t>
      </w:r>
      <w:r>
        <w:t xml:space="preserve">health </w:t>
      </w:r>
      <w:r w:rsidR="0059612B">
        <w:t>innovations</w:t>
      </w:r>
      <w:r w:rsidRPr="00EF4352">
        <w:t xml:space="preserve"> at The Tech that includes guest lectu</w:t>
      </w:r>
      <w:r>
        <w:t xml:space="preserve">res, </w:t>
      </w:r>
      <w:proofErr w:type="spellStart"/>
      <w:r>
        <w:t>hackathons</w:t>
      </w:r>
      <w:proofErr w:type="spellEnd"/>
      <w:r>
        <w:t xml:space="preserve">, meet-ups, talks, </w:t>
      </w:r>
      <w:r w:rsidRPr="00EF4352">
        <w:t xml:space="preserve">and other </w:t>
      </w:r>
      <w:r>
        <w:t>high-profile events that foster conversation</w:t>
      </w:r>
      <w:r w:rsidRPr="00EF4352">
        <w:t xml:space="preserve">. The Tech will galvanize </w:t>
      </w:r>
      <w:r>
        <w:t xml:space="preserve">and </w:t>
      </w:r>
      <w:r w:rsidRPr="00EF4352">
        <w:t xml:space="preserve">localize </w:t>
      </w:r>
      <w:r w:rsidR="008701FF">
        <w:t>discussions</w:t>
      </w:r>
      <w:r w:rsidRPr="00EF4352">
        <w:t xml:space="preserve"> that would not ha</w:t>
      </w:r>
      <w:r>
        <w:t xml:space="preserve">ppen without our dedication to serving as a </w:t>
      </w:r>
      <w:r w:rsidRPr="00EF4352">
        <w:t xml:space="preserve">community resource for innovation. </w:t>
      </w:r>
    </w:p>
    <w:p w14:paraId="296D6D08" w14:textId="63F0DD22" w:rsidR="006D4287" w:rsidRPr="007B004E" w:rsidRDefault="00130DEA" w:rsidP="007B004E">
      <w:pPr>
        <w:pStyle w:val="Heading1"/>
        <w:numPr>
          <w:ilvl w:val="0"/>
          <w:numId w:val="0"/>
        </w:numPr>
        <w:rPr>
          <w:lang w:eastAsia="en-US"/>
        </w:rPr>
      </w:pPr>
      <w:r w:rsidRPr="00E126A8">
        <w:rPr>
          <w:lang w:eastAsia="en-US"/>
        </w:rPr>
        <w:t>timeline</w:t>
      </w:r>
    </w:p>
    <w:p w14:paraId="65FC85F9" w14:textId="6AD99289" w:rsidR="006D4287" w:rsidRDefault="0056609C" w:rsidP="006D4287">
      <w:pPr>
        <w:rPr>
          <w:lang w:eastAsia="en-US"/>
        </w:rPr>
      </w:pPr>
      <w:r>
        <w:rPr>
          <w:lang w:eastAsia="en-US"/>
        </w:rPr>
        <w:t>2016</w:t>
      </w:r>
    </w:p>
    <w:p w14:paraId="23AC98E5" w14:textId="598F5903" w:rsidR="006D4287" w:rsidRPr="007B004E" w:rsidRDefault="00130DEA" w:rsidP="007B004E">
      <w:pPr>
        <w:pStyle w:val="Heading1"/>
        <w:numPr>
          <w:ilvl w:val="0"/>
          <w:numId w:val="0"/>
        </w:numPr>
        <w:rPr>
          <w:lang w:eastAsia="en-US"/>
        </w:rPr>
      </w:pPr>
      <w:r w:rsidRPr="00E126A8">
        <w:rPr>
          <w:lang w:eastAsia="en-US"/>
        </w:rPr>
        <w:t>budget</w:t>
      </w:r>
    </w:p>
    <w:p w14:paraId="4FA1DA5B" w14:textId="03A8D1C8"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56609C">
        <w:rPr>
          <w:bCs/>
          <w:lang w:eastAsia="en-US"/>
        </w:rPr>
        <w:t xml:space="preserve"> (</w:t>
      </w:r>
      <w:r w:rsidR="009449D6">
        <w:rPr>
          <w:bCs/>
          <w:lang w:eastAsia="en-US"/>
        </w:rPr>
        <w:t xml:space="preserve">a portion already secured from El Camino Hospital) </w:t>
      </w:r>
    </w:p>
    <w:p w14:paraId="0F42C42E" w14:textId="117526F5" w:rsidR="006D4287" w:rsidRPr="007B004E" w:rsidRDefault="00130DEA" w:rsidP="006D4287">
      <w:pPr>
        <w:pStyle w:val="Heading1"/>
        <w:numPr>
          <w:ilvl w:val="0"/>
          <w:numId w:val="0"/>
        </w:numPr>
        <w:rPr>
          <w:lang w:eastAsia="en-US"/>
        </w:rPr>
      </w:pPr>
      <w:r w:rsidRPr="007B004E">
        <w:rPr>
          <w:lang w:eastAsia="en-US"/>
        </w:rPr>
        <w:t xml:space="preserve">your </w:t>
      </w:r>
      <w:r w:rsidRPr="00E126A8">
        <w:rPr>
          <w:lang w:eastAsia="en-US"/>
        </w:rPr>
        <w:t>opportunity</w:t>
      </w:r>
    </w:p>
    <w:p w14:paraId="0264E4C2" w14:textId="44AAF688" w:rsidR="001D736F" w:rsidRDefault="00130DEA" w:rsidP="00130DEA">
      <w:r w:rsidRPr="00EF4352">
        <w:t xml:space="preserve">A gift to the </w:t>
      </w:r>
      <w:r w:rsidR="0056609C">
        <w:t>Healthcare Innovations</w:t>
      </w:r>
      <w:r w:rsidR="00C55172">
        <w:t xml:space="preserve"> E</w:t>
      </w:r>
      <w:r w:rsidRPr="00EF4352">
        <w:t>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7B004E" w:rsidRDefault="00E10E98" w:rsidP="007B004E">
      <w:pPr>
        <w:pStyle w:val="Heading1"/>
        <w:numPr>
          <w:ilvl w:val="0"/>
          <w:numId w:val="0"/>
        </w:numPr>
        <w:rPr>
          <w:lang w:eastAsia="en-US"/>
        </w:rPr>
      </w:pPr>
      <w:r w:rsidRPr="007B004E">
        <w:rPr>
          <w:lang w:eastAsia="en-US"/>
        </w:rPr>
        <w:t>in gratitude</w:t>
      </w:r>
    </w:p>
    <w:p w14:paraId="4700EFCE" w14:textId="4CC6FAC2" w:rsidR="00E10E98" w:rsidRDefault="00E10E98" w:rsidP="00E10E98">
      <w:r w:rsidRPr="00EF4352">
        <w:t xml:space="preserve">We value your consideration of partnership to support this work at The Tech </w:t>
      </w:r>
      <w:r w:rsidR="00D26772">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2D8FBAC8" w14:textId="551BA2EE" w:rsidR="00C55172" w:rsidRPr="00F158F6" w:rsidRDefault="00F158F6" w:rsidP="0056609C">
      <w:r>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6AE6C494" wp14:editId="67767120">
            <wp:simplePos x="0" y="0"/>
            <wp:positionH relativeFrom="column">
              <wp:posOffset>0</wp:posOffset>
            </wp:positionH>
            <wp:positionV relativeFrom="paragraph">
              <wp:posOffset>776605</wp:posOffset>
            </wp:positionV>
            <wp:extent cx="1387475" cy="554990"/>
            <wp:effectExtent l="0" t="0" r="952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87475" cy="554990"/>
                    </a:xfrm>
                    <a:prstGeom prst="rect">
                      <a:avLst/>
                    </a:prstGeom>
                  </pic:spPr>
                </pic:pic>
              </a:graphicData>
            </a:graphic>
            <wp14:sizeRelH relativeFrom="page">
              <wp14:pctWidth>0</wp14:pctWidth>
            </wp14:sizeRelH>
            <wp14:sizeRelV relativeFrom="page">
              <wp14:pctHeight>0</wp14:pctHeight>
            </wp14:sizeRelV>
          </wp:anchor>
        </w:drawing>
      </w:r>
      <w:r w:rsidR="001D736F">
        <w:t>For infor</w:t>
      </w:r>
      <w:r w:rsidR="00D26772">
        <w:t xml:space="preserve">mation, contact: </w:t>
      </w:r>
      <w:r w:rsidR="00D26772">
        <w:br/>
      </w:r>
      <w:r w:rsidR="00D26772" w:rsidRPr="00D26772">
        <w:rPr>
          <w:b/>
        </w:rPr>
        <w:t>Maria Pappas</w:t>
      </w:r>
      <w:r w:rsidR="00D26772" w:rsidRPr="00D26772">
        <w:rPr>
          <w:b/>
        </w:rPr>
        <w:br/>
      </w:r>
      <w:r w:rsidR="001D736F">
        <w:t>Vice President, Development</w:t>
      </w:r>
      <w:r>
        <w:br/>
        <w:t xml:space="preserve">(408) 795-6301, </w:t>
      </w:r>
      <w:r w:rsidR="00D26772">
        <w:t>mpappas@thetech.org</w:t>
      </w:r>
      <w:r w:rsidR="001D736F">
        <w:br/>
      </w:r>
    </w:p>
    <w:p w14:paraId="70DDD353" w14:textId="599667E1" w:rsidR="00CC005A" w:rsidRDefault="00CC005A" w:rsidP="0056609C">
      <w:pPr>
        <w:rPr>
          <w:rFonts w:ascii="Times New Roman" w:hAnsi="Times New Roman" w:cs="Times New Roman"/>
          <w:sz w:val="24"/>
          <w:szCs w:val="24"/>
          <w:lang w:eastAsia="en-US"/>
        </w:rPr>
      </w:pPr>
    </w:p>
    <w:p w14:paraId="20C61023" w14:textId="53C5C11C" w:rsidR="00CC005A" w:rsidRDefault="00CC005A" w:rsidP="0056609C">
      <w:pPr>
        <w:rPr>
          <w:rFonts w:ascii="Times New Roman" w:hAnsi="Times New Roman" w:cs="Times New Roman"/>
          <w:sz w:val="24"/>
          <w:szCs w:val="24"/>
          <w:lang w:eastAsia="en-US"/>
        </w:rPr>
      </w:pPr>
    </w:p>
    <w:p w14:paraId="6965E4A8" w14:textId="04543ED7" w:rsidR="00CC005A" w:rsidRDefault="00CC005A" w:rsidP="0056609C">
      <w:pPr>
        <w:rPr>
          <w:rFonts w:ascii="Times New Roman" w:hAnsi="Times New Roman" w:cs="Times New Roman"/>
          <w:sz w:val="24"/>
          <w:szCs w:val="24"/>
          <w:lang w:eastAsia="en-US"/>
        </w:rPr>
      </w:pPr>
    </w:p>
    <w:p w14:paraId="7DFD4360" w14:textId="46AC9495" w:rsidR="00C55172" w:rsidRPr="00E10E98" w:rsidRDefault="00C55172" w:rsidP="0056609C">
      <w:pPr>
        <w:rPr>
          <w:rFonts w:ascii="Times New Roman" w:hAnsi="Times New Roman" w:cs="Times New Roman"/>
          <w:sz w:val="24"/>
          <w:szCs w:val="24"/>
          <w:lang w:eastAsia="en-US"/>
        </w:rPr>
      </w:pPr>
    </w:p>
    <w:sectPr w:rsidR="00C55172"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5C0DDC" w:rsidRDefault="005C0DDC" w:rsidP="006D4287">
      <w:pPr>
        <w:spacing w:after="0" w:line="240" w:lineRule="auto"/>
      </w:pPr>
      <w:r>
        <w:separator/>
      </w:r>
    </w:p>
  </w:endnote>
  <w:endnote w:type="continuationSeparator" w:id="0">
    <w:p w14:paraId="03B59C52" w14:textId="77777777" w:rsidR="005C0DDC" w:rsidRDefault="005C0DDC"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5C0DDC" w:rsidRDefault="005C0DDC" w:rsidP="006D4287">
      <w:pPr>
        <w:spacing w:after="0" w:line="240" w:lineRule="auto"/>
      </w:pPr>
      <w:r>
        <w:separator/>
      </w:r>
    </w:p>
  </w:footnote>
  <w:footnote w:type="continuationSeparator" w:id="0">
    <w:p w14:paraId="24BC00C2" w14:textId="77777777" w:rsidR="005C0DDC" w:rsidRDefault="005C0DDC"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B38A9"/>
    <w:multiLevelType w:val="hybridMultilevel"/>
    <w:tmpl w:val="B17EA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A5A1E"/>
    <w:multiLevelType w:val="hybridMultilevel"/>
    <w:tmpl w:val="AF78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5"/>
  </w:num>
  <w:num w:numId="14">
    <w:abstractNumId w:val="7"/>
  </w:num>
  <w:num w:numId="15">
    <w:abstractNumId w:val="16"/>
  </w:num>
  <w:num w:numId="16">
    <w:abstractNumId w:val="19"/>
  </w:num>
  <w:num w:numId="17">
    <w:abstractNumId w:val="18"/>
  </w:num>
  <w:num w:numId="18">
    <w:abstractNumId w:val="1"/>
  </w:num>
  <w:num w:numId="19">
    <w:abstractNumId w:val="5"/>
  </w:num>
  <w:num w:numId="20">
    <w:abstractNumId w:val="17"/>
  </w:num>
  <w:num w:numId="21">
    <w:abstractNumId w:val="3"/>
  </w:num>
  <w:num w:numId="22">
    <w:abstractNumId w:val="11"/>
  </w:num>
  <w:num w:numId="23">
    <w:abstractNumId w:val="8"/>
  </w:num>
  <w:num w:numId="24">
    <w:abstractNumId w:val="0"/>
  </w:num>
  <w:num w:numId="25">
    <w:abstractNumId w:val="14"/>
  </w:num>
  <w:num w:numId="26">
    <w:abstractNumId w:val="9"/>
  </w:num>
  <w:num w:numId="27">
    <w:abstractNumId w:val="13"/>
  </w:num>
  <w:num w:numId="28">
    <w:abstractNumId w:val="6"/>
  </w:num>
  <w:num w:numId="29">
    <w:abstractNumId w:val="4"/>
  </w:num>
  <w:num w:numId="30">
    <w:abstractNumId w:val="10"/>
  </w:num>
  <w:num w:numId="31">
    <w:abstractNumId w:val="12"/>
  </w:num>
  <w:num w:numId="32">
    <w:abstractNumId w:val="2"/>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E6512"/>
    <w:rsid w:val="000F1715"/>
    <w:rsid w:val="00130DEA"/>
    <w:rsid w:val="0015351E"/>
    <w:rsid w:val="00155D25"/>
    <w:rsid w:val="00196C6B"/>
    <w:rsid w:val="001A5801"/>
    <w:rsid w:val="001D62D5"/>
    <w:rsid w:val="001D736F"/>
    <w:rsid w:val="00206734"/>
    <w:rsid w:val="002E5AB2"/>
    <w:rsid w:val="002F198D"/>
    <w:rsid w:val="00310C71"/>
    <w:rsid w:val="004C05A0"/>
    <w:rsid w:val="00561B67"/>
    <w:rsid w:val="0056609C"/>
    <w:rsid w:val="0059612B"/>
    <w:rsid w:val="005C0DDC"/>
    <w:rsid w:val="005D7E5D"/>
    <w:rsid w:val="00637645"/>
    <w:rsid w:val="006D4287"/>
    <w:rsid w:val="006E7428"/>
    <w:rsid w:val="007A521E"/>
    <w:rsid w:val="007B004E"/>
    <w:rsid w:val="007D144D"/>
    <w:rsid w:val="007F2F98"/>
    <w:rsid w:val="00826370"/>
    <w:rsid w:val="008402E6"/>
    <w:rsid w:val="00856067"/>
    <w:rsid w:val="008701FF"/>
    <w:rsid w:val="009114A2"/>
    <w:rsid w:val="0093096D"/>
    <w:rsid w:val="00940F0F"/>
    <w:rsid w:val="009449D6"/>
    <w:rsid w:val="00984699"/>
    <w:rsid w:val="009A38E9"/>
    <w:rsid w:val="009B5409"/>
    <w:rsid w:val="009B617D"/>
    <w:rsid w:val="009C1471"/>
    <w:rsid w:val="009F58D6"/>
    <w:rsid w:val="00A53288"/>
    <w:rsid w:val="00A8240F"/>
    <w:rsid w:val="00AE7383"/>
    <w:rsid w:val="00AF1D87"/>
    <w:rsid w:val="00B00FB3"/>
    <w:rsid w:val="00B0254D"/>
    <w:rsid w:val="00B56480"/>
    <w:rsid w:val="00C05A9F"/>
    <w:rsid w:val="00C55172"/>
    <w:rsid w:val="00CB5582"/>
    <w:rsid w:val="00CC005A"/>
    <w:rsid w:val="00D246E4"/>
    <w:rsid w:val="00D26772"/>
    <w:rsid w:val="00D66E42"/>
    <w:rsid w:val="00D7092C"/>
    <w:rsid w:val="00DA722D"/>
    <w:rsid w:val="00DD36C0"/>
    <w:rsid w:val="00DE2E15"/>
    <w:rsid w:val="00DE3909"/>
    <w:rsid w:val="00E106A2"/>
    <w:rsid w:val="00E10E98"/>
    <w:rsid w:val="00E126A8"/>
    <w:rsid w:val="00F158F6"/>
    <w:rsid w:val="00F15FE4"/>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1BA53DE-23A4-C24A-A870-80019DD3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3</Pages>
  <Words>702</Words>
  <Characters>4005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Wilner</dc:creator>
  <cp:lastModifiedBy>Rachel Wilner</cp:lastModifiedBy>
  <cp:revision>2</cp:revision>
  <cp:lastPrinted>2014-08-08T22:10:00Z</cp:lastPrinted>
  <dcterms:created xsi:type="dcterms:W3CDTF">2015-01-29T22:47:00Z</dcterms:created>
  <dcterms:modified xsi:type="dcterms:W3CDTF">2015-01-29T22:47:00Z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