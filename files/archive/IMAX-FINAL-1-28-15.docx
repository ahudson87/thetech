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0F3C9" w14:textId="77777777" w:rsidR="00281B58" w:rsidRDefault="00281B58" w:rsidP="001D736F">
      <w:pPr>
        <w:pStyle w:val="Title"/>
        <w:rPr>
          <w:sz w:val="44"/>
          <w:szCs w:val="44"/>
        </w:rPr>
      </w:pPr>
      <w:r>
        <w:rPr>
          <w:noProof/>
          <w:lang w:eastAsia="en-US"/>
        </w:rPr>
        <w:drawing>
          <wp:inline distT="0" distB="0" distL="0" distR="0" wp14:anchorId="62682CDA" wp14:editId="518D8B39">
            <wp:extent cx="1371600" cy="5486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MI_Black and Whi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4F4B" w14:textId="141F4B59" w:rsidR="006D4287" w:rsidRDefault="000057C1" w:rsidP="001D736F">
      <w:pPr>
        <w:pStyle w:val="Title"/>
        <w:rPr>
          <w:sz w:val="44"/>
          <w:szCs w:val="44"/>
        </w:rPr>
      </w:pPr>
      <w:r>
        <w:rPr>
          <w:sz w:val="44"/>
          <w:szCs w:val="44"/>
        </w:rPr>
        <w:t>Re-engineering the IMAX Dome Theater</w:t>
      </w:r>
      <w:r w:rsidR="00D8479F">
        <w:rPr>
          <w:sz w:val="44"/>
          <w:szCs w:val="44"/>
        </w:rPr>
        <w:t xml:space="preserve"> </w:t>
      </w:r>
    </w:p>
    <w:p w14:paraId="6E5FD206" w14:textId="77777777" w:rsidR="006D4287" w:rsidRPr="00B346DA" w:rsidRDefault="00424214" w:rsidP="006D4287">
      <w:pPr>
        <w:pStyle w:val="Heading1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 xml:space="preserve">the </w:t>
      </w:r>
      <w:r w:rsidRPr="00B61F31">
        <w:rPr>
          <w:lang w:eastAsia="en-US"/>
        </w:rPr>
        <w:t>te</w:t>
      </w:r>
      <w:bookmarkStart w:id="0" w:name="_GoBack"/>
      <w:bookmarkEnd w:id="0"/>
      <w:r w:rsidRPr="00B61F31">
        <w:rPr>
          <w:lang w:eastAsia="en-US"/>
        </w:rPr>
        <w:t>ch</w:t>
      </w:r>
      <w:r>
        <w:rPr>
          <w:lang w:eastAsia="en-US"/>
        </w:rPr>
        <w:t>. reinvented.</w:t>
      </w:r>
      <w:r w:rsidR="00130DEA" w:rsidRPr="00B346DA">
        <w:rPr>
          <w:lang w:eastAsia="en-US"/>
        </w:rPr>
        <w:t xml:space="preserve"> </w:t>
      </w:r>
    </w:p>
    <w:p w14:paraId="6D093207" w14:textId="5BE6CDE6" w:rsidR="00C777BA" w:rsidRDefault="000057C1" w:rsidP="00130DEA">
      <w:r w:rsidRPr="000057C1">
        <w:t>The Tech</w:t>
      </w:r>
      <w:r>
        <w:t xml:space="preserve"> has embarked on it</w:t>
      </w:r>
      <w:r w:rsidRPr="000057C1">
        <w:t xml:space="preserve">s most ambitious undertaking since the facility opened its doors in 1998. </w:t>
      </w:r>
      <w:r w:rsidR="00130DEA" w:rsidRPr="00EF4352">
        <w:t xml:space="preserve">In 2012 </w:t>
      </w:r>
      <w:r w:rsidR="00C777BA">
        <w:t xml:space="preserve">The Tech </w:t>
      </w:r>
      <w:r w:rsidR="00130DEA" w:rsidRPr="00EF4352">
        <w:t>launched a five-year institutional transformation</w:t>
      </w:r>
      <w:r w:rsidR="00823AC2">
        <w:t>, The Tech 3.0 Campaign,</w:t>
      </w:r>
      <w:r w:rsidR="00130DEA" w:rsidRPr="00EF4352">
        <w:t xml:space="preserve"> </w:t>
      </w:r>
      <w:r w:rsidR="00C777BA">
        <w:t xml:space="preserve">to </w:t>
      </w:r>
      <w:r w:rsidR="00DB64F4">
        <w:t>redefin</w:t>
      </w:r>
      <w:r w:rsidR="00C777BA">
        <w:t>e</w:t>
      </w:r>
      <w:r w:rsidR="00130DEA" w:rsidRPr="00EF4352">
        <w:t xml:space="preserve"> the museum as a Silicon Valley resource for innovation. </w:t>
      </w:r>
      <w:r w:rsidR="00C777BA">
        <w:t xml:space="preserve">One </w:t>
      </w:r>
      <w:r w:rsidR="00CE4355">
        <w:t xml:space="preserve">priority </w:t>
      </w:r>
      <w:r w:rsidR="00C777BA">
        <w:t>project with unmatched potential t</w:t>
      </w:r>
      <w:r w:rsidR="00CE4355">
        <w:t xml:space="preserve">o increase community engagement and </w:t>
      </w:r>
      <w:r w:rsidR="00214753">
        <w:t>impact</w:t>
      </w:r>
      <w:r w:rsidR="00823AC2">
        <w:t xml:space="preserve"> </w:t>
      </w:r>
      <w:r w:rsidR="00C777BA">
        <w:t xml:space="preserve">is the </w:t>
      </w:r>
      <w:r w:rsidR="00CE4355">
        <w:t xml:space="preserve">conversion of the IMAX </w:t>
      </w:r>
      <w:r w:rsidR="0087455C">
        <w:t>D</w:t>
      </w:r>
      <w:r w:rsidR="00214753">
        <w:t xml:space="preserve">ome </w:t>
      </w:r>
      <w:r w:rsidR="0087455C">
        <w:t>Theater to digital use.</w:t>
      </w:r>
    </w:p>
    <w:p w14:paraId="14D12E82" w14:textId="77777777" w:rsidR="00214753" w:rsidRPr="00B346DA" w:rsidRDefault="00214753" w:rsidP="00214753">
      <w:pPr>
        <w:pStyle w:val="Heading1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what is th</w:t>
      </w:r>
      <w:r w:rsidR="00CE4355">
        <w:rPr>
          <w:lang w:eastAsia="en-US"/>
        </w:rPr>
        <w:t xml:space="preserve">e IMAX dome theater conversion </w:t>
      </w:r>
      <w:r>
        <w:rPr>
          <w:lang w:eastAsia="en-US"/>
        </w:rPr>
        <w:t>project?</w:t>
      </w:r>
    </w:p>
    <w:p w14:paraId="37F1DD5C" w14:textId="65921576" w:rsidR="00130DEA" w:rsidRPr="00667BDF" w:rsidRDefault="00340DB2" w:rsidP="00214753">
      <w:r>
        <w:t xml:space="preserve">The Tech’s IMAX Dome Theater </w:t>
      </w:r>
      <w:r w:rsidR="00CE4355">
        <w:t>is at a critical crossroads</w:t>
      </w:r>
      <w:r>
        <w:t>:</w:t>
      </w:r>
      <w:r w:rsidR="00CE4355">
        <w:t xml:space="preserve"> </w:t>
      </w:r>
      <w:r>
        <w:t xml:space="preserve">The </w:t>
      </w:r>
      <w:r w:rsidR="004C7CBE">
        <w:t>oversized</w:t>
      </w:r>
      <w:r w:rsidR="00A70D13">
        <w:t>,</w:t>
      </w:r>
      <w:r>
        <w:t xml:space="preserve"> </w:t>
      </w:r>
      <w:r w:rsidR="00A70D13">
        <w:t>miles-long</w:t>
      </w:r>
      <w:r w:rsidR="00B00083">
        <w:t xml:space="preserve"> </w:t>
      </w:r>
      <w:r>
        <w:t xml:space="preserve">reels of IMAX film are </w:t>
      </w:r>
      <w:r w:rsidR="007C679A">
        <w:t>being phased out and IMAX films are going digital</w:t>
      </w:r>
      <w:r>
        <w:t xml:space="preserve">; </w:t>
      </w:r>
      <w:r w:rsidR="00A70D13">
        <w:t>t</w:t>
      </w:r>
      <w:r>
        <w:t xml:space="preserve">he </w:t>
      </w:r>
      <w:r w:rsidR="00A70D13">
        <w:t xml:space="preserve">theater </w:t>
      </w:r>
      <w:r>
        <w:t xml:space="preserve">must </w:t>
      </w:r>
      <w:r w:rsidR="007C679A">
        <w:t>do the same</w:t>
      </w:r>
      <w:r>
        <w:t xml:space="preserve">. But this is much more than a technical decision. The right digital solution will </w:t>
      </w:r>
      <w:r w:rsidR="00B00083">
        <w:t xml:space="preserve">make the </w:t>
      </w:r>
      <w:r w:rsidR="00A70D13">
        <w:t xml:space="preserve">giant-screen </w:t>
      </w:r>
      <w:r w:rsidR="00B00083">
        <w:t xml:space="preserve">theater a centerpiece in </w:t>
      </w:r>
      <w:r>
        <w:t>The Tech</w:t>
      </w:r>
      <w:r w:rsidR="00B00083">
        <w:t>’s new identity in the community.</w:t>
      </w:r>
      <w:r w:rsidR="00A70D13">
        <w:t xml:space="preserve"> This conversion project will do away with the </w:t>
      </w:r>
      <w:r w:rsidR="00BF69C0">
        <w:t>out</w:t>
      </w:r>
      <w:r w:rsidR="00A70D13">
        <w:t>dated dome projector and screen</w:t>
      </w:r>
      <w:r w:rsidR="007C679A">
        <w:t xml:space="preserve">, </w:t>
      </w:r>
      <w:r w:rsidR="00A70D13">
        <w:t>replac</w:t>
      </w:r>
      <w:r w:rsidR="007C679A">
        <w:t>ing</w:t>
      </w:r>
      <w:r w:rsidR="00A70D13">
        <w:t xml:space="preserve"> them with the most technologically </w:t>
      </w:r>
      <w:r w:rsidR="00BF69C0">
        <w:t xml:space="preserve">advanced </w:t>
      </w:r>
      <w:r w:rsidR="00A70D13">
        <w:t xml:space="preserve">laser-based digital theater system and </w:t>
      </w:r>
      <w:r w:rsidR="00BF69C0">
        <w:t xml:space="preserve">the </w:t>
      </w:r>
      <w:r w:rsidR="00A70D13">
        <w:t xml:space="preserve">largest </w:t>
      </w:r>
      <w:r w:rsidR="0087455C">
        <w:t xml:space="preserve">3D </w:t>
      </w:r>
      <w:r w:rsidR="00A70D13">
        <w:t xml:space="preserve">flat screen in </w:t>
      </w:r>
      <w:r w:rsidR="00446C0C">
        <w:t>Silicon Valley</w:t>
      </w:r>
      <w:r w:rsidR="00BF69C0">
        <w:t>.</w:t>
      </w:r>
      <w:r w:rsidR="00722B30" w:rsidRPr="00722B30">
        <w:t xml:space="preserve"> </w:t>
      </w:r>
      <w:r w:rsidR="00722B30">
        <w:t xml:space="preserve">A digital theater will broaden The Tech’s list of movie options from a limited selection of dome-compatible films to the best educational and Hollywood movies available. </w:t>
      </w:r>
      <w:r w:rsidR="00BF69C0">
        <w:t>The project also will remake the theater space into a powerful community asset with a new stage, broadcasting equipment</w:t>
      </w:r>
      <w:r w:rsidR="007C679A">
        <w:t>,</w:t>
      </w:r>
      <w:r w:rsidR="00BF69C0">
        <w:t xml:space="preserve"> and </w:t>
      </w:r>
      <w:r w:rsidR="00A77B9D">
        <w:t xml:space="preserve">audiovisual </w:t>
      </w:r>
      <w:r w:rsidR="00BF69C0">
        <w:t>upgrades</w:t>
      </w:r>
      <w:r w:rsidR="007C679A">
        <w:t>. T</w:t>
      </w:r>
      <w:r w:rsidR="00BF69C0">
        <w:t>he theater will be</w:t>
      </w:r>
      <w:r w:rsidR="00A77B9D">
        <w:t>come</w:t>
      </w:r>
      <w:r w:rsidR="00BF69C0">
        <w:t xml:space="preserve"> far more than a place to </w:t>
      </w:r>
      <w:r w:rsidR="007C679A">
        <w:t xml:space="preserve">see a </w:t>
      </w:r>
      <w:r w:rsidR="00BF69C0">
        <w:t>movie.</w:t>
      </w:r>
      <w:r w:rsidR="00667BDF">
        <w:t xml:space="preserve"> It will be a coveted venue</w:t>
      </w:r>
      <w:r w:rsidR="00BE57AD">
        <w:t xml:space="preserve"> for</w:t>
      </w:r>
      <w:r w:rsidR="00667BDF">
        <w:t xml:space="preserve"> </w:t>
      </w:r>
      <w:r w:rsidR="00621DFE">
        <w:t xml:space="preserve">live </w:t>
      </w:r>
      <w:r w:rsidR="00667BDF">
        <w:t>entertainment, corporate product launches, gaming tournaments</w:t>
      </w:r>
      <w:r w:rsidR="00684E8A">
        <w:t>,</w:t>
      </w:r>
      <w:r w:rsidR="00667BDF">
        <w:t xml:space="preserve"> and other technology-enabled interactive forums.</w:t>
      </w:r>
    </w:p>
    <w:p w14:paraId="54C5EBBC" w14:textId="77777777" w:rsidR="006D4287" w:rsidRPr="00B346DA" w:rsidRDefault="003C2158" w:rsidP="00B73FFA">
      <w:pPr>
        <w:pStyle w:val="Heading1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history of the dome theater</w:t>
      </w:r>
    </w:p>
    <w:p w14:paraId="47F178EB" w14:textId="7DDA342D" w:rsidR="00DA7440" w:rsidRDefault="00F85923" w:rsidP="00CB5582">
      <w:pPr>
        <w:rPr>
          <w:rFonts w:cs="Helvetica Neue"/>
        </w:rPr>
      </w:pPr>
      <w:r>
        <w:rPr>
          <w:rFonts w:cs="Helvetica Neue"/>
        </w:rPr>
        <w:t xml:space="preserve">At The Tech’s IMAX </w:t>
      </w:r>
      <w:r w:rsidR="005576D4">
        <w:rPr>
          <w:rFonts w:cs="Helvetica Neue"/>
        </w:rPr>
        <w:t>Dome Theater</w:t>
      </w:r>
      <w:r>
        <w:rPr>
          <w:rFonts w:cs="Helvetica Neue"/>
        </w:rPr>
        <w:t xml:space="preserve">, expressions </w:t>
      </w:r>
      <w:r w:rsidR="00AD4AA1">
        <w:rPr>
          <w:rFonts w:cs="Helvetica Neue"/>
        </w:rPr>
        <w:t xml:space="preserve">of </w:t>
      </w:r>
      <w:r w:rsidR="00DA7440">
        <w:rPr>
          <w:rFonts w:cs="Helvetica Neue"/>
        </w:rPr>
        <w:t xml:space="preserve">awe and wonder </w:t>
      </w:r>
      <w:r w:rsidR="00AD4AA1">
        <w:rPr>
          <w:rFonts w:cs="Helvetica Neue"/>
        </w:rPr>
        <w:t>are</w:t>
      </w:r>
      <w:r w:rsidR="00DA7440">
        <w:rPr>
          <w:rFonts w:cs="Helvetica Neue"/>
        </w:rPr>
        <w:t xml:space="preserve"> unmistakable </w:t>
      </w:r>
      <w:r w:rsidR="00BE57AD">
        <w:rPr>
          <w:rFonts w:cs="Helvetica Neue"/>
        </w:rPr>
        <w:t xml:space="preserve">on </w:t>
      </w:r>
      <w:r w:rsidR="00DA7440">
        <w:rPr>
          <w:rFonts w:cs="Helvetica Neue"/>
        </w:rPr>
        <w:t xml:space="preserve">the faces of schoolchildren and adults who are visually transported to places they have never been, having </w:t>
      </w:r>
      <w:r>
        <w:rPr>
          <w:rFonts w:cs="Helvetica Neue"/>
        </w:rPr>
        <w:t xml:space="preserve">adventures </w:t>
      </w:r>
      <w:r w:rsidR="00DA7440">
        <w:rPr>
          <w:rFonts w:cs="Helvetica Neue"/>
        </w:rPr>
        <w:t xml:space="preserve">they never imagined possible. </w:t>
      </w:r>
      <w:r>
        <w:rPr>
          <w:rFonts w:cs="Helvetica Neue"/>
        </w:rPr>
        <w:t xml:space="preserve">Since 1998 more than three million people have experienced </w:t>
      </w:r>
      <w:r w:rsidR="005576D4">
        <w:rPr>
          <w:rFonts w:cs="Helvetica Neue"/>
        </w:rPr>
        <w:t xml:space="preserve">the </w:t>
      </w:r>
      <w:r>
        <w:rPr>
          <w:rFonts w:cs="Helvetica Neue"/>
        </w:rPr>
        <w:t>theater</w:t>
      </w:r>
      <w:r w:rsidR="0087455C">
        <w:rPr>
          <w:rFonts w:cs="Helvetica Neue"/>
        </w:rPr>
        <w:t>,</w:t>
      </w:r>
      <w:r w:rsidR="005576D4">
        <w:rPr>
          <w:rFonts w:cs="Helvetica Neue"/>
        </w:rPr>
        <w:t xml:space="preserve"> and</w:t>
      </w:r>
      <w:r>
        <w:rPr>
          <w:rFonts w:cs="Helvetica Neue"/>
        </w:rPr>
        <w:t xml:space="preserve"> </w:t>
      </w:r>
      <w:r w:rsidR="005576D4">
        <w:rPr>
          <w:rFonts w:cs="Helvetica Neue"/>
        </w:rPr>
        <w:t>T</w:t>
      </w:r>
      <w:r>
        <w:rPr>
          <w:rFonts w:cs="Helvetica Neue"/>
        </w:rPr>
        <w:t>he Tech has featured about 35</w:t>
      </w:r>
      <w:r w:rsidR="00AD4AA1">
        <w:rPr>
          <w:rFonts w:cs="Helvetica Neue"/>
        </w:rPr>
        <w:t xml:space="preserve"> </w:t>
      </w:r>
      <w:r w:rsidR="00DA7440">
        <w:rPr>
          <w:rFonts w:cs="Helvetica Neue"/>
        </w:rPr>
        <w:t xml:space="preserve">educational </w:t>
      </w:r>
      <w:r w:rsidR="00AD4AA1">
        <w:rPr>
          <w:rFonts w:cs="Helvetica Neue"/>
        </w:rPr>
        <w:t xml:space="preserve">films, </w:t>
      </w:r>
      <w:r>
        <w:rPr>
          <w:rFonts w:cs="Helvetica Neue"/>
        </w:rPr>
        <w:t>each aligning</w:t>
      </w:r>
      <w:r w:rsidR="00667BDF">
        <w:rPr>
          <w:rFonts w:cs="Helvetica Neue"/>
        </w:rPr>
        <w:t xml:space="preserve"> with </w:t>
      </w:r>
      <w:r w:rsidR="00AD4AA1">
        <w:rPr>
          <w:rFonts w:cs="Helvetica Neue"/>
        </w:rPr>
        <w:t xml:space="preserve">an average of 19 </w:t>
      </w:r>
      <w:r w:rsidR="00667BDF">
        <w:rPr>
          <w:rFonts w:cs="Helvetica Neue"/>
        </w:rPr>
        <w:t xml:space="preserve">California </w:t>
      </w:r>
      <w:r w:rsidR="00AD4AA1">
        <w:rPr>
          <w:rFonts w:cs="Helvetica Neue"/>
        </w:rPr>
        <w:t xml:space="preserve">science standards across grades K-12. </w:t>
      </w:r>
      <w:r w:rsidR="00440FF1">
        <w:rPr>
          <w:rFonts w:cs="Helvetica Neue"/>
        </w:rPr>
        <w:t>While at The Tech, h</w:t>
      </w:r>
      <w:r w:rsidR="00AD4AA1">
        <w:rPr>
          <w:rFonts w:cs="Helvetica Neue"/>
        </w:rPr>
        <w:t xml:space="preserve">undreds of thousands of students have embarked on the greatest expedition in history with </w:t>
      </w:r>
      <w:r w:rsidR="00440FF1">
        <w:rPr>
          <w:rFonts w:cs="Helvetica Neue"/>
        </w:rPr>
        <w:t>“</w:t>
      </w:r>
      <w:r w:rsidR="00AD4AA1">
        <w:rPr>
          <w:rFonts w:cs="Helvetica Neue"/>
        </w:rPr>
        <w:t xml:space="preserve">Lewis </w:t>
      </w:r>
      <w:r w:rsidR="00440FF1">
        <w:rPr>
          <w:rFonts w:cs="Helvetica Neue"/>
        </w:rPr>
        <w:t>&amp;</w:t>
      </w:r>
      <w:r w:rsidR="00AD4AA1">
        <w:rPr>
          <w:rFonts w:cs="Helvetica Neue"/>
        </w:rPr>
        <w:t xml:space="preserve"> Clark</w:t>
      </w:r>
      <w:r w:rsidR="00440FF1">
        <w:rPr>
          <w:rFonts w:cs="Helvetica Neue"/>
        </w:rPr>
        <w:t xml:space="preserve">: Great Journey West,” </w:t>
      </w:r>
      <w:r w:rsidR="00446C0C">
        <w:rPr>
          <w:rFonts w:cs="Helvetica Neue"/>
        </w:rPr>
        <w:t xml:space="preserve">been engulfed by </w:t>
      </w:r>
      <w:r w:rsidR="00440FF1">
        <w:rPr>
          <w:rFonts w:cs="Helvetica Neue"/>
        </w:rPr>
        <w:t>a tornado via “Forces of Nature</w:t>
      </w:r>
      <w:r w:rsidR="00684E8A">
        <w:rPr>
          <w:rFonts w:cs="Helvetica Neue"/>
        </w:rPr>
        <w:t>,</w:t>
      </w:r>
      <w:r w:rsidR="00440FF1">
        <w:rPr>
          <w:rFonts w:cs="Helvetica Neue"/>
        </w:rPr>
        <w:t xml:space="preserve">” and inspected a snail’s tongue in “Mysteries of the Unseen World.” </w:t>
      </w:r>
      <w:r w:rsidR="007A5AA0">
        <w:rPr>
          <w:rFonts w:cs="Helvetica Neue"/>
        </w:rPr>
        <w:t xml:space="preserve">The dome theater has allowed visitors to </w:t>
      </w:r>
      <w:r w:rsidR="00997031">
        <w:rPr>
          <w:rFonts w:cs="Helvetica Neue"/>
        </w:rPr>
        <w:t>peer</w:t>
      </w:r>
      <w:r w:rsidR="007A5AA0">
        <w:rPr>
          <w:rFonts w:cs="Helvetica Neue"/>
        </w:rPr>
        <w:t xml:space="preserve"> i</w:t>
      </w:r>
      <w:r w:rsidR="00667BDF">
        <w:rPr>
          <w:rFonts w:cs="Helvetica Neue"/>
        </w:rPr>
        <w:t>nto world</w:t>
      </w:r>
      <w:r w:rsidR="00BE57AD">
        <w:rPr>
          <w:rFonts w:cs="Helvetica Neue"/>
        </w:rPr>
        <w:t>s</w:t>
      </w:r>
      <w:r w:rsidR="00667BDF">
        <w:rPr>
          <w:rFonts w:cs="Helvetica Neue"/>
        </w:rPr>
        <w:t xml:space="preserve"> they otherwise </w:t>
      </w:r>
      <w:r w:rsidR="00BE57AD">
        <w:rPr>
          <w:rFonts w:cs="Helvetica Neue"/>
        </w:rPr>
        <w:t>w</w:t>
      </w:r>
      <w:r w:rsidR="00667BDF">
        <w:rPr>
          <w:rFonts w:cs="Helvetica Neue"/>
        </w:rPr>
        <w:t>ouldn’t see</w:t>
      </w:r>
      <w:r w:rsidR="007A5AA0">
        <w:rPr>
          <w:rFonts w:cs="Helvetica Neue"/>
        </w:rPr>
        <w:t xml:space="preserve">. </w:t>
      </w:r>
      <w:r w:rsidR="00AD4AA1">
        <w:rPr>
          <w:rFonts w:cs="Helvetica Neue"/>
        </w:rPr>
        <w:t xml:space="preserve"> </w:t>
      </w:r>
    </w:p>
    <w:p w14:paraId="15B89F3F" w14:textId="2DADE5A6" w:rsidR="00DA7440" w:rsidRDefault="00912B7D" w:rsidP="00CB5582">
      <w:pPr>
        <w:rPr>
          <w:rFonts w:cs="Helvetica Neue"/>
        </w:rPr>
      </w:pPr>
      <w:r>
        <w:rPr>
          <w:rFonts w:cs="Helvetica Neue"/>
        </w:rPr>
        <w:t xml:space="preserve">The dome theater is a </w:t>
      </w:r>
      <w:r w:rsidR="005576D4">
        <w:rPr>
          <w:rFonts w:cs="Helvetica Neue"/>
        </w:rPr>
        <w:t xml:space="preserve">central </w:t>
      </w:r>
      <w:r>
        <w:rPr>
          <w:rFonts w:cs="Helvetica Neue"/>
        </w:rPr>
        <w:t>part of The Tech’s identity, as its shape defin</w:t>
      </w:r>
      <w:r w:rsidR="00AA2DC8">
        <w:rPr>
          <w:rFonts w:cs="Helvetica Neue"/>
        </w:rPr>
        <w:t>es</w:t>
      </w:r>
      <w:r>
        <w:rPr>
          <w:rFonts w:cs="Helvetica Neue"/>
        </w:rPr>
        <w:t xml:space="preserve"> the museum’s iconic façade. </w:t>
      </w:r>
      <w:r w:rsidR="007A5AA0">
        <w:rPr>
          <w:rFonts w:cs="Helvetica Neue"/>
        </w:rPr>
        <w:t xml:space="preserve">When </w:t>
      </w:r>
      <w:r w:rsidR="005576D4">
        <w:rPr>
          <w:rFonts w:cs="Helvetica Neue"/>
        </w:rPr>
        <w:t>it</w:t>
      </w:r>
      <w:r w:rsidR="007A5AA0">
        <w:rPr>
          <w:rFonts w:cs="Helvetica Neue"/>
        </w:rPr>
        <w:t xml:space="preserve"> opened in 1998, it was the most technologically sophisticated dome theater in the West. </w:t>
      </w:r>
      <w:r w:rsidR="005576D4">
        <w:rPr>
          <w:rFonts w:cs="Helvetica Neue"/>
        </w:rPr>
        <w:t>But 15 years</w:t>
      </w:r>
      <w:r w:rsidR="007A5AA0">
        <w:rPr>
          <w:rFonts w:cs="Helvetica Neue"/>
        </w:rPr>
        <w:t xml:space="preserve"> of high-tech advancements have </w:t>
      </w:r>
      <w:r w:rsidR="00F77C1F">
        <w:rPr>
          <w:rFonts w:cs="Helvetica Neue"/>
        </w:rPr>
        <w:t xml:space="preserve">accelerated </w:t>
      </w:r>
      <w:r w:rsidR="004C7CBE">
        <w:rPr>
          <w:rFonts w:cs="Helvetica Neue"/>
        </w:rPr>
        <w:t xml:space="preserve">all </w:t>
      </w:r>
      <w:r w:rsidR="00684E8A">
        <w:rPr>
          <w:rFonts w:cs="Helvetica Neue"/>
        </w:rPr>
        <w:t>film</w:t>
      </w:r>
      <w:r w:rsidR="007A5AA0">
        <w:rPr>
          <w:rFonts w:cs="Helvetica Neue"/>
        </w:rPr>
        <w:t>-based domes</w:t>
      </w:r>
      <w:r w:rsidR="00F77C1F">
        <w:rPr>
          <w:rFonts w:cs="Helvetica Neue"/>
        </w:rPr>
        <w:t xml:space="preserve">’ path to </w:t>
      </w:r>
      <w:r w:rsidR="00F77C1F" w:rsidRPr="00F77C1F">
        <w:rPr>
          <w:rFonts w:cs="Helvetica Neue"/>
        </w:rPr>
        <w:t>obsolescence</w:t>
      </w:r>
      <w:r w:rsidR="00F77C1F">
        <w:rPr>
          <w:rFonts w:cs="Helvetica Neue"/>
        </w:rPr>
        <w:t xml:space="preserve">. In recent years, </w:t>
      </w:r>
      <w:r w:rsidR="00E51FB5">
        <w:rPr>
          <w:rFonts w:cs="Helvetica Neue"/>
        </w:rPr>
        <w:t xml:space="preserve">the theater has </w:t>
      </w:r>
      <w:r w:rsidR="001F02BF">
        <w:rPr>
          <w:rFonts w:cs="Helvetica Neue"/>
        </w:rPr>
        <w:t>underperformed</w:t>
      </w:r>
      <w:r w:rsidR="005576D4">
        <w:rPr>
          <w:rFonts w:cs="Helvetica Neue"/>
        </w:rPr>
        <w:t xml:space="preserve">, primarily </w:t>
      </w:r>
      <w:r w:rsidR="00DC7C27">
        <w:rPr>
          <w:rFonts w:cs="Helvetica Neue"/>
        </w:rPr>
        <w:t xml:space="preserve">because of </w:t>
      </w:r>
      <w:r w:rsidR="00E51FB5">
        <w:rPr>
          <w:rFonts w:cs="Helvetica Neue"/>
        </w:rPr>
        <w:t>obstacles digital theaters don’t have</w:t>
      </w:r>
      <w:r w:rsidR="005576D4">
        <w:rPr>
          <w:rFonts w:cs="Helvetica Neue"/>
        </w:rPr>
        <w:t xml:space="preserve">. </w:t>
      </w:r>
      <w:r w:rsidR="005576D4">
        <w:rPr>
          <w:rFonts w:cs="Helvetica Neue"/>
        </w:rPr>
        <w:lastRenderedPageBreak/>
        <w:t xml:space="preserve">These </w:t>
      </w:r>
      <w:r w:rsidR="00E51FB5">
        <w:rPr>
          <w:rFonts w:cs="Helvetica Neue"/>
        </w:rPr>
        <w:t>includ</w:t>
      </w:r>
      <w:r w:rsidR="00E87309">
        <w:rPr>
          <w:rFonts w:cs="Helvetica Neue"/>
        </w:rPr>
        <w:t>e</w:t>
      </w:r>
      <w:r w:rsidR="00E51FB5">
        <w:rPr>
          <w:rFonts w:cs="Helvetica Neue"/>
        </w:rPr>
        <w:t xml:space="preserve"> </w:t>
      </w:r>
      <w:r w:rsidR="00684E8A">
        <w:rPr>
          <w:rFonts w:cs="Helvetica Neue"/>
        </w:rPr>
        <w:t xml:space="preserve">the </w:t>
      </w:r>
      <w:r w:rsidR="00E01A34">
        <w:rPr>
          <w:rFonts w:cs="Helvetica Neue"/>
        </w:rPr>
        <w:t>high cost of film purchases (</w:t>
      </w:r>
      <w:r w:rsidR="00E51FB5">
        <w:rPr>
          <w:rFonts w:cs="Helvetica Neue"/>
        </w:rPr>
        <w:t>$20,000 pe</w:t>
      </w:r>
      <w:r w:rsidR="00E01A34">
        <w:rPr>
          <w:rFonts w:cs="Helvetica Neue"/>
        </w:rPr>
        <w:t>r</w:t>
      </w:r>
      <w:r w:rsidR="00E51FB5">
        <w:rPr>
          <w:rFonts w:cs="Helvetica Neue"/>
        </w:rPr>
        <w:t xml:space="preserve"> copy</w:t>
      </w:r>
      <w:r w:rsidR="00E01A34">
        <w:rPr>
          <w:rFonts w:cs="Helvetica Neue"/>
        </w:rPr>
        <w:t>)</w:t>
      </w:r>
      <w:r w:rsidR="00E51FB5">
        <w:rPr>
          <w:rFonts w:cs="Helvetica Neue"/>
        </w:rPr>
        <w:t xml:space="preserve">, </w:t>
      </w:r>
      <w:r>
        <w:rPr>
          <w:rFonts w:cs="Helvetica Neue"/>
        </w:rPr>
        <w:t xml:space="preserve">limited film selection </w:t>
      </w:r>
      <w:r w:rsidR="004C7CBE">
        <w:rPr>
          <w:rFonts w:cs="Helvetica Neue"/>
        </w:rPr>
        <w:t xml:space="preserve">due to </w:t>
      </w:r>
      <w:r w:rsidR="0021579C">
        <w:rPr>
          <w:rFonts w:cs="Helvetica Neue"/>
        </w:rPr>
        <w:t xml:space="preserve">lack of </w:t>
      </w:r>
      <w:r w:rsidR="00E51FB5">
        <w:rPr>
          <w:rFonts w:cs="Helvetica Neue"/>
        </w:rPr>
        <w:t xml:space="preserve">storage space for giant reels, </w:t>
      </w:r>
      <w:r w:rsidR="005576D4">
        <w:rPr>
          <w:rFonts w:cs="Helvetica Neue"/>
        </w:rPr>
        <w:t xml:space="preserve">sky-high </w:t>
      </w:r>
      <w:r w:rsidR="00E51FB5">
        <w:rPr>
          <w:rFonts w:cs="Helvetica Neue"/>
        </w:rPr>
        <w:t>shipping costs,</w:t>
      </w:r>
      <w:r w:rsidR="00586F77">
        <w:rPr>
          <w:rFonts w:cs="Helvetica Neue"/>
        </w:rPr>
        <w:t xml:space="preserve"> l</w:t>
      </w:r>
      <w:r w:rsidR="007E7D85">
        <w:rPr>
          <w:rFonts w:cs="Helvetica Neue"/>
        </w:rPr>
        <w:t xml:space="preserve">imited accessibility to box office movies, </w:t>
      </w:r>
      <w:r w:rsidR="005576D4">
        <w:rPr>
          <w:rFonts w:cs="Helvetica Neue"/>
        </w:rPr>
        <w:t xml:space="preserve">the </w:t>
      </w:r>
      <w:r w:rsidR="00E01A34">
        <w:rPr>
          <w:rFonts w:cs="Helvetica Neue"/>
        </w:rPr>
        <w:t>high cost of replac</w:t>
      </w:r>
      <w:r w:rsidR="0021579C">
        <w:rPr>
          <w:rFonts w:cs="Helvetica Neue"/>
        </w:rPr>
        <w:t xml:space="preserve">ement </w:t>
      </w:r>
      <w:r w:rsidR="00E01A34">
        <w:rPr>
          <w:rFonts w:cs="Helvetica Neue"/>
        </w:rPr>
        <w:t>bulbs for the</w:t>
      </w:r>
      <w:r w:rsidR="007E7D85">
        <w:rPr>
          <w:rFonts w:cs="Helvetica Neue"/>
        </w:rPr>
        <w:t xml:space="preserve"> light source</w:t>
      </w:r>
      <w:r w:rsidR="005576D4">
        <w:rPr>
          <w:rFonts w:cs="Helvetica Neue"/>
        </w:rPr>
        <w:t>,</w:t>
      </w:r>
      <w:r w:rsidR="007E7D85">
        <w:rPr>
          <w:rFonts w:cs="Helvetica Neue"/>
        </w:rPr>
        <w:t xml:space="preserve"> and </w:t>
      </w:r>
      <w:r w:rsidR="00446C0C">
        <w:rPr>
          <w:rFonts w:cs="Helvetica Neue"/>
        </w:rPr>
        <w:t>other crippling expenses</w:t>
      </w:r>
      <w:r w:rsidR="007E7D85">
        <w:rPr>
          <w:rFonts w:cs="Helvetica Neue"/>
        </w:rPr>
        <w:t xml:space="preserve">. Topping this list of </w:t>
      </w:r>
      <w:r w:rsidR="004434E4">
        <w:rPr>
          <w:rFonts w:cs="Helvetica Neue"/>
        </w:rPr>
        <w:t xml:space="preserve">obstacles </w:t>
      </w:r>
      <w:r w:rsidR="007E7D85">
        <w:rPr>
          <w:rFonts w:cs="Helvetica Neue"/>
        </w:rPr>
        <w:t xml:space="preserve">is the </w:t>
      </w:r>
      <w:r>
        <w:rPr>
          <w:rFonts w:cs="Helvetica Neue"/>
        </w:rPr>
        <w:t xml:space="preserve">simple </w:t>
      </w:r>
      <w:r w:rsidR="007E7D85">
        <w:rPr>
          <w:rFonts w:cs="Helvetica Neue"/>
        </w:rPr>
        <w:t xml:space="preserve">fact </w:t>
      </w:r>
      <w:r w:rsidR="00E01A34">
        <w:rPr>
          <w:rFonts w:cs="Helvetica Neue"/>
        </w:rPr>
        <w:t xml:space="preserve">that </w:t>
      </w:r>
      <w:r w:rsidR="007E7D85">
        <w:rPr>
          <w:rFonts w:cs="Helvetica Neue"/>
        </w:rPr>
        <w:t xml:space="preserve">film prints are going away. </w:t>
      </w:r>
      <w:r w:rsidR="00EA56D0">
        <w:rPr>
          <w:rFonts w:cs="Helvetica Neue"/>
        </w:rPr>
        <w:t xml:space="preserve">Theaters of all types have been transitioning from film to digital, with the majority of </w:t>
      </w:r>
      <w:r w:rsidR="00C220BC">
        <w:rPr>
          <w:rFonts w:cs="Helvetica Neue"/>
        </w:rPr>
        <w:t>commercial cinemas fully converted.</w:t>
      </w:r>
      <w:r w:rsidR="00EA56D0">
        <w:rPr>
          <w:rFonts w:cs="Helvetica Neue"/>
        </w:rPr>
        <w:t xml:space="preserve"> </w:t>
      </w:r>
      <w:r w:rsidR="00C220BC">
        <w:rPr>
          <w:rFonts w:cs="Helvetica Neue"/>
        </w:rPr>
        <w:t>Museum</w:t>
      </w:r>
      <w:r w:rsidR="005576D4">
        <w:rPr>
          <w:rFonts w:cs="Helvetica Neue"/>
        </w:rPr>
        <w:t xml:space="preserve">s </w:t>
      </w:r>
      <w:r w:rsidR="00C220BC">
        <w:rPr>
          <w:rFonts w:cs="Helvetica Neue"/>
        </w:rPr>
        <w:t xml:space="preserve">that plan to continue operating their giant-screen theaters are all expected to convert to digital within the next three to five years. For The Tech, the time for change is now. </w:t>
      </w:r>
      <w:r w:rsidR="007A5AA0">
        <w:rPr>
          <w:rFonts w:cs="Helvetica Neue"/>
        </w:rPr>
        <w:t xml:space="preserve"> </w:t>
      </w:r>
    </w:p>
    <w:p w14:paraId="66C1FF7D" w14:textId="77777777" w:rsidR="006D4287" w:rsidRPr="00B346DA" w:rsidRDefault="00910E1F" w:rsidP="006D4287">
      <w:pPr>
        <w:pStyle w:val="Heading1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 xml:space="preserve">the </w:t>
      </w:r>
      <w:r w:rsidR="003C2158">
        <w:rPr>
          <w:lang w:eastAsia="en-US"/>
        </w:rPr>
        <w:t xml:space="preserve">theater </w:t>
      </w:r>
      <w:r w:rsidR="004C7CBE">
        <w:rPr>
          <w:lang w:eastAsia="en-US"/>
        </w:rPr>
        <w:t>today</w:t>
      </w:r>
      <w:r w:rsidR="003C2158">
        <w:rPr>
          <w:lang w:eastAsia="en-US"/>
        </w:rPr>
        <w:t xml:space="preserve"> </w:t>
      </w:r>
    </w:p>
    <w:p w14:paraId="3D7556D0" w14:textId="271B9CE3" w:rsidR="000A665B" w:rsidRDefault="004C7CBE" w:rsidP="00130DEA">
      <w:pPr>
        <w:rPr>
          <w:rFonts w:cs="Helvetica Neue"/>
        </w:rPr>
      </w:pPr>
      <w:r>
        <w:rPr>
          <w:rFonts w:cs="Helvetica Neue"/>
        </w:rPr>
        <w:t>Currently, t</w:t>
      </w:r>
      <w:r w:rsidR="00430E31">
        <w:rPr>
          <w:rFonts w:cs="Helvetica Neue"/>
        </w:rPr>
        <w:t xml:space="preserve">he IMAX Dome Theater has </w:t>
      </w:r>
      <w:r w:rsidR="006C372F">
        <w:rPr>
          <w:rFonts w:cs="Helvetica Neue"/>
        </w:rPr>
        <w:t xml:space="preserve">one </w:t>
      </w:r>
      <w:r w:rsidR="00430E31">
        <w:rPr>
          <w:rFonts w:cs="Helvetica Neue"/>
        </w:rPr>
        <w:t xml:space="preserve">purpose: to show films. </w:t>
      </w:r>
      <w:r w:rsidR="00910E1F">
        <w:rPr>
          <w:rFonts w:cs="Helvetica Neue"/>
        </w:rPr>
        <w:t xml:space="preserve">Each year about 160,000 visitors </w:t>
      </w:r>
      <w:r w:rsidR="00715097">
        <w:rPr>
          <w:rFonts w:cs="Helvetica Neue"/>
        </w:rPr>
        <w:t>come to The Tech for</w:t>
      </w:r>
      <w:r w:rsidR="004F6BEC">
        <w:rPr>
          <w:rFonts w:cs="Helvetica Neue"/>
        </w:rPr>
        <w:t xml:space="preserve"> </w:t>
      </w:r>
      <w:r w:rsidR="00910E1F">
        <w:rPr>
          <w:rFonts w:cs="Helvetica Neue"/>
        </w:rPr>
        <w:t>an IMAX educational film or box office featur</w:t>
      </w:r>
      <w:r w:rsidR="0038381D">
        <w:rPr>
          <w:rFonts w:cs="Helvetica Neue"/>
        </w:rPr>
        <w:t xml:space="preserve">e. Attendance has been trending down, declining </w:t>
      </w:r>
      <w:r w:rsidR="00986D7A">
        <w:rPr>
          <w:rFonts w:cs="Helvetica Neue"/>
        </w:rPr>
        <w:t xml:space="preserve">every year </w:t>
      </w:r>
      <w:r w:rsidR="00715097">
        <w:rPr>
          <w:rFonts w:cs="Helvetica Neue"/>
        </w:rPr>
        <w:t xml:space="preserve">from </w:t>
      </w:r>
      <w:r w:rsidR="00986D7A">
        <w:rPr>
          <w:rFonts w:cs="Helvetica Neue"/>
        </w:rPr>
        <w:t>2007-2008 (</w:t>
      </w:r>
      <w:r w:rsidR="0038381D">
        <w:rPr>
          <w:rFonts w:cs="Helvetica Neue"/>
        </w:rPr>
        <w:t>251,402</w:t>
      </w:r>
      <w:r w:rsidR="00986D7A">
        <w:rPr>
          <w:rFonts w:cs="Helvetica Neue"/>
        </w:rPr>
        <w:t>) to</w:t>
      </w:r>
      <w:r w:rsidR="00715097">
        <w:rPr>
          <w:rFonts w:cs="Helvetica Neue"/>
        </w:rPr>
        <w:t xml:space="preserve"> </w:t>
      </w:r>
      <w:r w:rsidR="00986D7A">
        <w:rPr>
          <w:rFonts w:cs="Helvetica Neue"/>
        </w:rPr>
        <w:t>2013-2014</w:t>
      </w:r>
      <w:r w:rsidR="00715097">
        <w:rPr>
          <w:rFonts w:cs="Helvetica Neue"/>
        </w:rPr>
        <w:t xml:space="preserve"> (159,117)</w:t>
      </w:r>
      <w:r w:rsidR="00986D7A">
        <w:rPr>
          <w:rFonts w:cs="Helvetica Neue"/>
        </w:rPr>
        <w:t>.</w:t>
      </w:r>
      <w:r w:rsidR="004F6BEC">
        <w:rPr>
          <w:rFonts w:cs="Helvetica Neue"/>
        </w:rPr>
        <w:t xml:space="preserve"> </w:t>
      </w:r>
      <w:r w:rsidR="006A6648">
        <w:rPr>
          <w:rFonts w:cs="Helvetica Neue"/>
        </w:rPr>
        <w:t xml:space="preserve">IMAX films </w:t>
      </w:r>
      <w:r w:rsidR="000A665B">
        <w:rPr>
          <w:rFonts w:cs="Helvetica Neue"/>
        </w:rPr>
        <w:t xml:space="preserve">remain </w:t>
      </w:r>
      <w:r w:rsidR="00281B58">
        <w:rPr>
          <w:rFonts w:cs="Helvetica Neue"/>
        </w:rPr>
        <w:t>popular for school field trips, but student attendance also has been trending down since 2010-2011 (84,929).</w:t>
      </w:r>
      <w:r w:rsidR="006A6648">
        <w:rPr>
          <w:rFonts w:cs="Helvetica Neue"/>
        </w:rPr>
        <w:t xml:space="preserve"> </w:t>
      </w:r>
      <w:r w:rsidR="000A665B">
        <w:rPr>
          <w:rFonts w:cs="Helvetica Neue"/>
        </w:rPr>
        <w:t xml:space="preserve">In the last </w:t>
      </w:r>
      <w:r w:rsidR="006A6648">
        <w:rPr>
          <w:rFonts w:cs="Helvetica Neue"/>
        </w:rPr>
        <w:t xml:space="preserve">school year, 73,304 students experienced an IMAX film during a school visit. </w:t>
      </w:r>
      <w:r w:rsidR="000A665B">
        <w:rPr>
          <w:rFonts w:cs="Helvetica Neue"/>
        </w:rPr>
        <w:t>Sixty-five percent</w:t>
      </w:r>
      <w:r w:rsidR="006A6648">
        <w:rPr>
          <w:rFonts w:cs="Helvetica Neue"/>
        </w:rPr>
        <w:t xml:space="preserve"> </w:t>
      </w:r>
      <w:r w:rsidR="000A665B">
        <w:rPr>
          <w:rFonts w:cs="Helvetica Neue"/>
        </w:rPr>
        <w:t>(</w:t>
      </w:r>
      <w:r w:rsidR="006A6648">
        <w:rPr>
          <w:rFonts w:cs="Helvetica Neue"/>
        </w:rPr>
        <w:t>47,713</w:t>
      </w:r>
      <w:r w:rsidR="000A665B">
        <w:rPr>
          <w:rFonts w:cs="Helvetica Neue"/>
        </w:rPr>
        <w:t xml:space="preserve"> children)</w:t>
      </w:r>
      <w:r w:rsidR="006A6648">
        <w:rPr>
          <w:rFonts w:cs="Helvetica Neue"/>
        </w:rPr>
        <w:t xml:space="preserve"> were from low-income Title 1 schools. </w:t>
      </w:r>
    </w:p>
    <w:p w14:paraId="3B7342D1" w14:textId="4AEF41D3" w:rsidR="0016506E" w:rsidRDefault="00E01A34" w:rsidP="00130DEA">
      <w:pPr>
        <w:rPr>
          <w:rFonts w:cs="Helvetica Neue"/>
        </w:rPr>
      </w:pPr>
      <w:r>
        <w:rPr>
          <w:rFonts w:cs="Helvetica Neue"/>
        </w:rPr>
        <w:t>These declining numbers belie the fact that every day y</w:t>
      </w:r>
      <w:r w:rsidR="006A6648">
        <w:rPr>
          <w:rFonts w:cs="Helvetica Neue"/>
        </w:rPr>
        <w:t xml:space="preserve">oung people </w:t>
      </w:r>
      <w:r w:rsidR="0023750F">
        <w:rPr>
          <w:rFonts w:cs="Helvetica Neue"/>
        </w:rPr>
        <w:t xml:space="preserve">still </w:t>
      </w:r>
      <w:r w:rsidR="006A6648">
        <w:rPr>
          <w:rFonts w:cs="Helvetica Neue"/>
        </w:rPr>
        <w:t>light up when they walk into the theater and see the giant screen, hear the immersive sound</w:t>
      </w:r>
      <w:r w:rsidR="000A665B">
        <w:rPr>
          <w:rFonts w:cs="Helvetica Neue"/>
        </w:rPr>
        <w:t>,</w:t>
      </w:r>
      <w:r w:rsidR="006A6648">
        <w:rPr>
          <w:rFonts w:cs="Helvetica Neue"/>
        </w:rPr>
        <w:t xml:space="preserve"> and are surrounded by the four-story images of space, seas</w:t>
      </w:r>
      <w:r w:rsidR="00684E8A">
        <w:rPr>
          <w:rFonts w:cs="Helvetica Neue"/>
        </w:rPr>
        <w:t>,</w:t>
      </w:r>
      <w:r w:rsidR="006A6648">
        <w:rPr>
          <w:rFonts w:cs="Helvetica Neue"/>
        </w:rPr>
        <w:t xml:space="preserve"> and </w:t>
      </w:r>
      <w:r w:rsidR="000A665B">
        <w:rPr>
          <w:rFonts w:cs="Helvetica Neue"/>
        </w:rPr>
        <w:t>land</w:t>
      </w:r>
      <w:r w:rsidR="006A6648">
        <w:rPr>
          <w:rFonts w:cs="Helvetica Neue"/>
        </w:rPr>
        <w:t>. The majority of thank-you letters The Tech receive</w:t>
      </w:r>
      <w:r w:rsidR="004C7CBE">
        <w:rPr>
          <w:rFonts w:cs="Helvetica Neue"/>
        </w:rPr>
        <w:t>s</w:t>
      </w:r>
      <w:r w:rsidR="006A6648">
        <w:rPr>
          <w:rFonts w:cs="Helvetica Neue"/>
        </w:rPr>
        <w:t xml:space="preserve"> from students </w:t>
      </w:r>
      <w:r w:rsidR="000A665B">
        <w:rPr>
          <w:rFonts w:cs="Helvetica Neue"/>
        </w:rPr>
        <w:t xml:space="preserve">feature </w:t>
      </w:r>
      <w:r w:rsidR="006A6648">
        <w:rPr>
          <w:rFonts w:cs="Helvetica Neue"/>
        </w:rPr>
        <w:t>rave</w:t>
      </w:r>
      <w:r w:rsidR="000A665B">
        <w:rPr>
          <w:rFonts w:cs="Helvetica Neue"/>
        </w:rPr>
        <w:t>s</w:t>
      </w:r>
      <w:r w:rsidR="006A6648">
        <w:rPr>
          <w:rFonts w:cs="Helvetica Neue"/>
        </w:rPr>
        <w:t xml:space="preserve"> about their IMAX experience</w:t>
      </w:r>
      <w:r w:rsidR="000A665B">
        <w:rPr>
          <w:rFonts w:cs="Helvetica Neue"/>
        </w:rPr>
        <w:t>s</w:t>
      </w:r>
      <w:r w:rsidR="00684E8A">
        <w:rPr>
          <w:rFonts w:cs="Helvetica Neue"/>
        </w:rPr>
        <w:t xml:space="preserve">. </w:t>
      </w:r>
      <w:r w:rsidR="004F6BEC">
        <w:rPr>
          <w:rFonts w:cs="Helvetica Neue"/>
        </w:rPr>
        <w:t>The Tech keeps a library of 14 educational films</w:t>
      </w:r>
      <w:r w:rsidR="006A6648">
        <w:rPr>
          <w:rFonts w:cs="Helvetica Neue"/>
        </w:rPr>
        <w:t>, available by teacher request</w:t>
      </w:r>
      <w:r w:rsidR="004F6BEC">
        <w:rPr>
          <w:rFonts w:cs="Helvetica Neue"/>
        </w:rPr>
        <w:t xml:space="preserve">. Each film </w:t>
      </w:r>
      <w:r w:rsidR="00802353">
        <w:rPr>
          <w:rFonts w:cs="Helvetica Neue"/>
        </w:rPr>
        <w:t>aligns</w:t>
      </w:r>
      <w:r w:rsidR="004F6BEC">
        <w:rPr>
          <w:rFonts w:cs="Helvetica Neue"/>
        </w:rPr>
        <w:t xml:space="preserve"> with state education standards for science and has educator resources to </w:t>
      </w:r>
      <w:r w:rsidR="004C7CBE">
        <w:rPr>
          <w:rFonts w:cs="Helvetica Neue"/>
        </w:rPr>
        <w:t xml:space="preserve">incorporate </w:t>
      </w:r>
      <w:r w:rsidR="004F6BEC">
        <w:rPr>
          <w:rFonts w:cs="Helvetica Neue"/>
        </w:rPr>
        <w:t xml:space="preserve">the experience into </w:t>
      </w:r>
      <w:r w:rsidR="004C7CBE">
        <w:rPr>
          <w:rFonts w:cs="Helvetica Neue"/>
        </w:rPr>
        <w:t>class curricula</w:t>
      </w:r>
      <w:r w:rsidR="004F6BEC">
        <w:rPr>
          <w:rFonts w:cs="Helvetica Neue"/>
        </w:rPr>
        <w:t>.</w:t>
      </w:r>
      <w:r w:rsidR="0023750F">
        <w:rPr>
          <w:rFonts w:cs="Helvetica Neue"/>
        </w:rPr>
        <w:t xml:space="preserve"> </w:t>
      </w:r>
      <w:r w:rsidR="003E4EB2">
        <w:rPr>
          <w:rFonts w:cs="Helvetica Neue"/>
        </w:rPr>
        <w:t xml:space="preserve">Many teachers have fully integrated an educational IMAX experience into their </w:t>
      </w:r>
      <w:r w:rsidR="004C7CBE">
        <w:rPr>
          <w:rFonts w:cs="Helvetica Neue"/>
        </w:rPr>
        <w:t xml:space="preserve">lesson plans </w:t>
      </w:r>
      <w:r w:rsidR="003E4EB2">
        <w:rPr>
          <w:rFonts w:cs="Helvetica Neue"/>
        </w:rPr>
        <w:t xml:space="preserve">and bring their students </w:t>
      </w:r>
      <w:r w:rsidR="0021579C">
        <w:rPr>
          <w:rFonts w:cs="Helvetica Neue"/>
        </w:rPr>
        <w:t xml:space="preserve">to The Tech </w:t>
      </w:r>
      <w:r w:rsidR="003E4EB2">
        <w:rPr>
          <w:rFonts w:cs="Helvetica Neue"/>
        </w:rPr>
        <w:t xml:space="preserve">year after year to enhance their learning and retention. </w:t>
      </w:r>
    </w:p>
    <w:p w14:paraId="4FD70EB0" w14:textId="67D5C531" w:rsidR="00430E31" w:rsidRPr="00430E31" w:rsidRDefault="00281B58" w:rsidP="00130DEA">
      <w:pPr>
        <w:rPr>
          <w:rFonts w:cs="Helvetica Neue"/>
        </w:rPr>
      </w:pPr>
      <w:r>
        <w:rPr>
          <w:rFonts w:cs="Helvetica Neue"/>
        </w:rPr>
        <w:t>The m</w:t>
      </w:r>
      <w:r w:rsidR="001A35A5">
        <w:rPr>
          <w:rFonts w:cs="Helvetica Neue"/>
        </w:rPr>
        <w:t>useum</w:t>
      </w:r>
      <w:r>
        <w:rPr>
          <w:rFonts w:cs="Helvetica Neue"/>
        </w:rPr>
        <w:t xml:space="preserve">’s general </w:t>
      </w:r>
      <w:r w:rsidR="001A35A5">
        <w:rPr>
          <w:rFonts w:cs="Helvetica Neue"/>
        </w:rPr>
        <w:t xml:space="preserve">visitors </w:t>
      </w:r>
      <w:r>
        <w:rPr>
          <w:rFonts w:cs="Helvetica Neue"/>
        </w:rPr>
        <w:t xml:space="preserve">also </w:t>
      </w:r>
      <w:r w:rsidR="001A35A5">
        <w:rPr>
          <w:rFonts w:cs="Helvetica Neue"/>
        </w:rPr>
        <w:t>consistent</w:t>
      </w:r>
      <w:r>
        <w:rPr>
          <w:rFonts w:cs="Helvetica Neue"/>
        </w:rPr>
        <w:t xml:space="preserve">ly </w:t>
      </w:r>
      <w:r w:rsidR="001A35A5">
        <w:rPr>
          <w:rFonts w:cs="Helvetica Neue"/>
        </w:rPr>
        <w:t xml:space="preserve">give high marks </w:t>
      </w:r>
      <w:r w:rsidR="000A665B">
        <w:rPr>
          <w:rFonts w:cs="Helvetica Neue"/>
        </w:rPr>
        <w:t xml:space="preserve">to </w:t>
      </w:r>
      <w:r w:rsidR="001A35A5">
        <w:rPr>
          <w:rFonts w:cs="Helvetica Neue"/>
        </w:rPr>
        <w:t>their IMAX experiences. A</w:t>
      </w:r>
      <w:r w:rsidR="00AA3A0C">
        <w:rPr>
          <w:rFonts w:cs="Helvetica Neue"/>
        </w:rPr>
        <w:t xml:space="preserve">bout </w:t>
      </w:r>
      <w:r w:rsidR="001A35A5">
        <w:rPr>
          <w:rFonts w:cs="Helvetica Neue"/>
        </w:rPr>
        <w:t xml:space="preserve">40% </w:t>
      </w:r>
      <w:r w:rsidR="000A665B">
        <w:rPr>
          <w:rFonts w:cs="Helvetica Neue"/>
        </w:rPr>
        <w:t>see an</w:t>
      </w:r>
      <w:r w:rsidR="001A35A5">
        <w:rPr>
          <w:rFonts w:cs="Helvetica Neue"/>
        </w:rPr>
        <w:t xml:space="preserve"> IMAX film during their visit. </w:t>
      </w:r>
      <w:r w:rsidR="00AA3A0C">
        <w:rPr>
          <w:rFonts w:cs="Helvetica Neue"/>
        </w:rPr>
        <w:t>In a spring 2014 survey</w:t>
      </w:r>
      <w:r w:rsidR="00E01A34">
        <w:rPr>
          <w:rFonts w:cs="Helvetica Neue"/>
        </w:rPr>
        <w:t xml:space="preserve"> of museum guests</w:t>
      </w:r>
      <w:r w:rsidR="00AA3A0C">
        <w:rPr>
          <w:rFonts w:cs="Helvetica Neue"/>
        </w:rPr>
        <w:t>, 60% of respondents who saw an IMAX film rated their overall satisfaction as excellent</w:t>
      </w:r>
      <w:r w:rsidR="000A665B">
        <w:rPr>
          <w:rFonts w:cs="Helvetica Neue"/>
        </w:rPr>
        <w:t>,</w:t>
      </w:r>
      <w:r w:rsidR="00AA3A0C">
        <w:rPr>
          <w:rFonts w:cs="Helvetica Neue"/>
        </w:rPr>
        <w:t xml:space="preserve"> compared with 52% of those who did not. </w:t>
      </w:r>
      <w:r w:rsidR="000A665B">
        <w:rPr>
          <w:rFonts w:cs="Helvetica Neue"/>
        </w:rPr>
        <w:t xml:space="preserve">Most </w:t>
      </w:r>
      <w:r w:rsidR="001A35A5">
        <w:rPr>
          <w:rFonts w:cs="Helvetica Neue"/>
        </w:rPr>
        <w:t>also ranked the screen size as the theater’s top-driving feature (76%)</w:t>
      </w:r>
      <w:r w:rsidR="0016506E">
        <w:rPr>
          <w:rFonts w:cs="Helvetica Neue"/>
        </w:rPr>
        <w:t>.</w:t>
      </w:r>
      <w:r w:rsidR="00E01A34">
        <w:rPr>
          <w:rFonts w:cs="Helvetica Neue"/>
        </w:rPr>
        <w:t xml:space="preserve"> When it comes to </w:t>
      </w:r>
      <w:r w:rsidR="00ED0737">
        <w:rPr>
          <w:rFonts w:cs="Helvetica Neue"/>
        </w:rPr>
        <w:t xml:space="preserve">movie </w:t>
      </w:r>
      <w:r w:rsidR="00E01A34">
        <w:rPr>
          <w:rFonts w:cs="Helvetica Neue"/>
        </w:rPr>
        <w:t xml:space="preserve">screens, size </w:t>
      </w:r>
      <w:r w:rsidR="0021579C">
        <w:rPr>
          <w:rFonts w:cs="Helvetica Neue"/>
        </w:rPr>
        <w:t xml:space="preserve">does </w:t>
      </w:r>
      <w:r w:rsidR="00E01A34">
        <w:rPr>
          <w:rFonts w:cs="Helvetica Neue"/>
        </w:rPr>
        <w:t>matter.</w:t>
      </w:r>
      <w:r w:rsidR="0016506E">
        <w:rPr>
          <w:rFonts w:cs="Helvetica Neue"/>
        </w:rPr>
        <w:t xml:space="preserve"> </w:t>
      </w:r>
    </w:p>
    <w:p w14:paraId="085B49B6" w14:textId="77777777" w:rsidR="006D4287" w:rsidRPr="00B346DA" w:rsidRDefault="00281B58" w:rsidP="00B73FFA">
      <w:pPr>
        <w:pStyle w:val="Heading1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the transformation</w:t>
      </w:r>
    </w:p>
    <w:p w14:paraId="31278171" w14:textId="09A52D33" w:rsidR="0021579C" w:rsidRDefault="00C220BC" w:rsidP="006D4287">
      <w:pPr>
        <w:rPr>
          <w:lang w:eastAsia="en-US"/>
        </w:rPr>
      </w:pPr>
      <w:r>
        <w:rPr>
          <w:lang w:eastAsia="en-US"/>
        </w:rPr>
        <w:t xml:space="preserve">The Tech </w:t>
      </w:r>
      <w:r w:rsidR="0023750F">
        <w:rPr>
          <w:lang w:eastAsia="en-US"/>
        </w:rPr>
        <w:t xml:space="preserve">seeks </w:t>
      </w:r>
      <w:r>
        <w:rPr>
          <w:lang w:eastAsia="en-US"/>
        </w:rPr>
        <w:t xml:space="preserve">to transform its </w:t>
      </w:r>
      <w:r w:rsidR="006C372F">
        <w:rPr>
          <w:lang w:eastAsia="en-US"/>
        </w:rPr>
        <w:t xml:space="preserve">theater </w:t>
      </w:r>
      <w:r>
        <w:rPr>
          <w:lang w:eastAsia="en-US"/>
        </w:rPr>
        <w:t xml:space="preserve">into </w:t>
      </w:r>
      <w:r w:rsidR="006C372F">
        <w:rPr>
          <w:lang w:eastAsia="en-US"/>
        </w:rPr>
        <w:t>a powerful community asset</w:t>
      </w:r>
      <w:r w:rsidR="007E6680">
        <w:rPr>
          <w:lang w:eastAsia="en-US"/>
        </w:rPr>
        <w:t xml:space="preserve"> for</w:t>
      </w:r>
      <w:r w:rsidR="00684E8A">
        <w:rPr>
          <w:lang w:eastAsia="en-US"/>
        </w:rPr>
        <w:t xml:space="preserve"> the best </w:t>
      </w:r>
      <w:r w:rsidR="00B95EE5">
        <w:rPr>
          <w:lang w:eastAsia="en-US"/>
        </w:rPr>
        <w:t xml:space="preserve">possible educational </w:t>
      </w:r>
      <w:r w:rsidR="00E01A34">
        <w:rPr>
          <w:lang w:eastAsia="en-US"/>
        </w:rPr>
        <w:t xml:space="preserve">movie experiences and </w:t>
      </w:r>
      <w:r w:rsidR="00B4223C">
        <w:rPr>
          <w:lang w:eastAsia="en-US"/>
        </w:rPr>
        <w:t>much more</w:t>
      </w:r>
      <w:r w:rsidR="006C372F">
        <w:rPr>
          <w:lang w:eastAsia="en-US"/>
        </w:rPr>
        <w:t xml:space="preserve">. </w:t>
      </w:r>
      <w:r w:rsidR="000C5421">
        <w:rPr>
          <w:lang w:eastAsia="en-US"/>
        </w:rPr>
        <w:t xml:space="preserve">The Tech consulted with Blaze Digital Cinema Works on technology options and developed </w:t>
      </w:r>
      <w:r w:rsidR="00B1640D">
        <w:rPr>
          <w:lang w:eastAsia="en-US"/>
        </w:rPr>
        <w:t xml:space="preserve">detailed </w:t>
      </w:r>
      <w:r w:rsidR="000C5421">
        <w:rPr>
          <w:lang w:eastAsia="en-US"/>
        </w:rPr>
        <w:t xml:space="preserve">cost analyses. Blaze </w:t>
      </w:r>
      <w:r w:rsidR="00E4376D">
        <w:rPr>
          <w:lang w:eastAsia="en-US"/>
        </w:rPr>
        <w:t xml:space="preserve">is known for </w:t>
      </w:r>
      <w:r w:rsidR="006455AD">
        <w:rPr>
          <w:lang w:eastAsia="en-US"/>
        </w:rPr>
        <w:t xml:space="preserve">advising </w:t>
      </w:r>
      <w:r w:rsidR="000C5421">
        <w:rPr>
          <w:lang w:eastAsia="en-US"/>
        </w:rPr>
        <w:t>science centers on conver</w:t>
      </w:r>
      <w:r w:rsidR="00E4376D">
        <w:rPr>
          <w:lang w:eastAsia="en-US"/>
        </w:rPr>
        <w:t xml:space="preserve">ting </w:t>
      </w:r>
      <w:r w:rsidR="000C5421">
        <w:rPr>
          <w:lang w:eastAsia="en-US"/>
        </w:rPr>
        <w:t>from film to digital</w:t>
      </w:r>
      <w:r w:rsidR="00B4223C">
        <w:rPr>
          <w:lang w:eastAsia="en-US"/>
        </w:rPr>
        <w:t>, with clients</w:t>
      </w:r>
      <w:r w:rsidR="000C5421">
        <w:rPr>
          <w:lang w:eastAsia="en-US"/>
        </w:rPr>
        <w:t xml:space="preserve"> including</w:t>
      </w:r>
      <w:r w:rsidR="00B4223C">
        <w:rPr>
          <w:lang w:eastAsia="en-US"/>
        </w:rPr>
        <w:t xml:space="preserve"> the</w:t>
      </w:r>
      <w:r w:rsidR="000C5421">
        <w:rPr>
          <w:lang w:eastAsia="en-US"/>
        </w:rPr>
        <w:t xml:space="preserve"> </w:t>
      </w:r>
      <w:r w:rsidR="000C5421" w:rsidRPr="000C5421">
        <w:rPr>
          <w:lang w:eastAsia="en-US"/>
        </w:rPr>
        <w:t>Carnegie Science Center, Memphis Pink Palace Museum, COSI Columbus, Milwaukee Public Museum, City of Spokane, Orlando Science Center</w:t>
      </w:r>
      <w:r w:rsidR="00B4223C">
        <w:rPr>
          <w:lang w:eastAsia="en-US"/>
        </w:rPr>
        <w:t>,</w:t>
      </w:r>
      <w:r w:rsidR="000C5421" w:rsidRPr="000C5421">
        <w:rPr>
          <w:lang w:eastAsia="en-US"/>
        </w:rPr>
        <w:t xml:space="preserve"> and TELUS World of Science </w:t>
      </w:r>
      <w:r w:rsidR="00B4223C">
        <w:rPr>
          <w:lang w:eastAsia="en-US"/>
        </w:rPr>
        <w:softHyphen/>
        <w:t>–</w:t>
      </w:r>
      <w:r w:rsidR="00B4223C" w:rsidRPr="000C5421">
        <w:rPr>
          <w:lang w:eastAsia="en-US"/>
        </w:rPr>
        <w:t xml:space="preserve"> </w:t>
      </w:r>
      <w:r w:rsidR="000C5421" w:rsidRPr="000C5421">
        <w:rPr>
          <w:lang w:eastAsia="en-US"/>
        </w:rPr>
        <w:t xml:space="preserve">Edmonton.  </w:t>
      </w:r>
    </w:p>
    <w:p w14:paraId="539D99FA" w14:textId="3E893C87" w:rsidR="00B95EE5" w:rsidRDefault="0021579C" w:rsidP="006D4287">
      <w:pPr>
        <w:rPr>
          <w:lang w:eastAsia="en-US"/>
        </w:rPr>
      </w:pPr>
      <w:r>
        <w:rPr>
          <w:lang w:eastAsia="en-US"/>
        </w:rPr>
        <w:t xml:space="preserve">For this project, </w:t>
      </w:r>
      <w:r w:rsidR="00B95EE5">
        <w:rPr>
          <w:lang w:eastAsia="en-US"/>
        </w:rPr>
        <w:t>Blaze helped The Tech: 1) evaluate the entertainment industry’s top laser digital systems; 2) analyze dome vs. flat screen</w:t>
      </w:r>
      <w:r w:rsidR="003E4EB2">
        <w:rPr>
          <w:lang w:eastAsia="en-US"/>
        </w:rPr>
        <w:t xml:space="preserve"> and IMAX vs. non-IMAX options</w:t>
      </w:r>
      <w:r w:rsidR="0023750F">
        <w:rPr>
          <w:lang w:eastAsia="en-US"/>
        </w:rPr>
        <w:t xml:space="preserve">; 3) </w:t>
      </w:r>
      <w:r w:rsidR="00B4223C">
        <w:rPr>
          <w:lang w:eastAsia="en-US"/>
        </w:rPr>
        <w:t>evaluate</w:t>
      </w:r>
      <w:r w:rsidR="0023750F">
        <w:rPr>
          <w:lang w:eastAsia="en-US"/>
        </w:rPr>
        <w:t xml:space="preserve"> </w:t>
      </w:r>
      <w:r w:rsidR="004C7CBE">
        <w:rPr>
          <w:lang w:eastAsia="en-US"/>
        </w:rPr>
        <w:t xml:space="preserve">recent </w:t>
      </w:r>
      <w:r w:rsidR="00B95EE5">
        <w:rPr>
          <w:lang w:eastAsia="en-US"/>
        </w:rPr>
        <w:t>conversions at comparable museum theaters</w:t>
      </w:r>
      <w:r w:rsidR="003E4EB2">
        <w:rPr>
          <w:lang w:eastAsia="en-US"/>
        </w:rPr>
        <w:t>;</w:t>
      </w:r>
      <w:r w:rsidR="0023750F">
        <w:rPr>
          <w:lang w:eastAsia="en-US"/>
        </w:rPr>
        <w:t xml:space="preserve"> </w:t>
      </w:r>
      <w:r w:rsidR="003E4EB2">
        <w:rPr>
          <w:lang w:eastAsia="en-US"/>
        </w:rPr>
        <w:t xml:space="preserve">and </w:t>
      </w:r>
      <w:r w:rsidR="0023750F">
        <w:rPr>
          <w:lang w:eastAsia="en-US"/>
        </w:rPr>
        <w:t xml:space="preserve">4) conceptualize The Tech </w:t>
      </w:r>
      <w:r w:rsidR="00B4223C">
        <w:rPr>
          <w:lang w:eastAsia="en-US"/>
        </w:rPr>
        <w:t xml:space="preserve">as </w:t>
      </w:r>
      <w:r w:rsidR="0023750F">
        <w:rPr>
          <w:lang w:eastAsia="en-US"/>
        </w:rPr>
        <w:t>a purveyor of alternative content</w:t>
      </w:r>
      <w:r w:rsidR="003E4EB2">
        <w:rPr>
          <w:lang w:eastAsia="en-US"/>
        </w:rPr>
        <w:t>.</w:t>
      </w:r>
      <w:r w:rsidR="0023750F">
        <w:rPr>
          <w:lang w:eastAsia="en-US"/>
        </w:rPr>
        <w:t xml:space="preserve">  </w:t>
      </w:r>
      <w:r w:rsidR="00B95EE5">
        <w:rPr>
          <w:lang w:eastAsia="en-US"/>
        </w:rPr>
        <w:t xml:space="preserve"> </w:t>
      </w:r>
    </w:p>
    <w:p w14:paraId="6028E210" w14:textId="6433C1A9" w:rsidR="000C5421" w:rsidRDefault="006455AD" w:rsidP="006D4287">
      <w:pPr>
        <w:rPr>
          <w:lang w:eastAsia="en-US"/>
        </w:rPr>
      </w:pPr>
      <w:r>
        <w:rPr>
          <w:lang w:eastAsia="en-US"/>
        </w:rPr>
        <w:lastRenderedPageBreak/>
        <w:t xml:space="preserve">Based on </w:t>
      </w:r>
      <w:r w:rsidR="000C5421">
        <w:rPr>
          <w:lang w:eastAsia="en-US"/>
        </w:rPr>
        <w:t>Blaze’s</w:t>
      </w:r>
      <w:r>
        <w:rPr>
          <w:lang w:eastAsia="en-US"/>
        </w:rPr>
        <w:t xml:space="preserve"> in-depth, 61-page Digital Cinema Planning Report</w:t>
      </w:r>
      <w:r w:rsidR="0044291C">
        <w:rPr>
          <w:lang w:eastAsia="en-US"/>
        </w:rPr>
        <w:t>, completed in August 2014,</w:t>
      </w:r>
      <w:r>
        <w:rPr>
          <w:lang w:eastAsia="en-US"/>
        </w:rPr>
        <w:t xml:space="preserve"> The Tech is eager to pursue the following:</w:t>
      </w:r>
    </w:p>
    <w:p w14:paraId="1B755C47" w14:textId="5A75F55E" w:rsidR="00C53BF4" w:rsidRDefault="001B49D3" w:rsidP="00C47207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A wall-to-wall, floor-to-ceiling</w:t>
      </w:r>
      <w:r w:rsidR="00907093">
        <w:rPr>
          <w:lang w:eastAsia="en-US"/>
        </w:rPr>
        <w:t>,</w:t>
      </w:r>
      <w:r>
        <w:rPr>
          <w:lang w:eastAsia="en-US"/>
        </w:rPr>
        <w:t xml:space="preserve"> 70-</w:t>
      </w:r>
      <w:r w:rsidR="00191B61">
        <w:rPr>
          <w:lang w:eastAsia="en-US"/>
        </w:rPr>
        <w:t>by-</w:t>
      </w:r>
      <w:r w:rsidR="00E4376D">
        <w:rPr>
          <w:lang w:eastAsia="en-US"/>
        </w:rPr>
        <w:t>52</w:t>
      </w:r>
      <w:r w:rsidR="009D4843">
        <w:rPr>
          <w:lang w:eastAsia="en-US"/>
        </w:rPr>
        <w:t>-</w:t>
      </w:r>
      <w:r w:rsidR="00E4376D">
        <w:rPr>
          <w:lang w:eastAsia="en-US"/>
        </w:rPr>
        <w:t xml:space="preserve">foot </w:t>
      </w:r>
      <w:r>
        <w:rPr>
          <w:lang w:eastAsia="en-US"/>
        </w:rPr>
        <w:t xml:space="preserve">flat screen, the largest in </w:t>
      </w:r>
      <w:r w:rsidR="00446C0C">
        <w:rPr>
          <w:lang w:eastAsia="en-US"/>
        </w:rPr>
        <w:t>Silicon Valley</w:t>
      </w:r>
      <w:r w:rsidR="0087455C">
        <w:rPr>
          <w:lang w:eastAsia="en-US"/>
        </w:rPr>
        <w:t>.</w:t>
      </w:r>
      <w:r w:rsidR="00AD4B37">
        <w:rPr>
          <w:lang w:eastAsia="en-US"/>
        </w:rPr>
        <w:t xml:space="preserve"> Why?</w:t>
      </w:r>
    </w:p>
    <w:p w14:paraId="4261B62B" w14:textId="43AA82D0" w:rsidR="00C53BF4" w:rsidRDefault="00C53BF4" w:rsidP="00C47207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3D capability</w:t>
      </w:r>
      <w:r w:rsidR="0087455C">
        <w:rPr>
          <w:lang w:eastAsia="en-US"/>
        </w:rPr>
        <w:t>.</w:t>
      </w:r>
    </w:p>
    <w:p w14:paraId="260962DC" w14:textId="5B9AA414" w:rsidR="00B1640D" w:rsidRDefault="0087455C" w:rsidP="00B1640D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Broader film selection, as</w:t>
      </w:r>
      <w:r w:rsidR="00B1640D">
        <w:rPr>
          <w:lang w:eastAsia="en-US"/>
        </w:rPr>
        <w:t xml:space="preserve"> most Hollywood films require a flat screen. An expanded Hollywood film str</w:t>
      </w:r>
      <w:r w:rsidR="00AD4B37">
        <w:rPr>
          <w:lang w:eastAsia="en-US"/>
        </w:rPr>
        <w:t xml:space="preserve">ategy will maximize net revenue and </w:t>
      </w:r>
      <w:r w:rsidR="00B1640D">
        <w:rPr>
          <w:lang w:eastAsia="en-US"/>
        </w:rPr>
        <w:t>sustainability.</w:t>
      </w:r>
    </w:p>
    <w:p w14:paraId="39966AF6" w14:textId="754003CC" w:rsidR="00C53BF4" w:rsidRDefault="0087455C" w:rsidP="00C47207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Alternative content, since </w:t>
      </w:r>
      <w:r w:rsidR="00C53BF4">
        <w:rPr>
          <w:lang w:eastAsia="en-US"/>
        </w:rPr>
        <w:t>multimedia programming outside of educational films require</w:t>
      </w:r>
      <w:r>
        <w:rPr>
          <w:lang w:eastAsia="en-US"/>
        </w:rPr>
        <w:t>s</w:t>
      </w:r>
      <w:r w:rsidR="00C53BF4">
        <w:rPr>
          <w:lang w:eastAsia="en-US"/>
        </w:rPr>
        <w:t xml:space="preserve"> a flat screen</w:t>
      </w:r>
      <w:r w:rsidR="0088486C">
        <w:rPr>
          <w:lang w:eastAsia="en-US"/>
        </w:rPr>
        <w:t>.</w:t>
      </w:r>
    </w:p>
    <w:p w14:paraId="5A923156" w14:textId="77777777" w:rsidR="000C5421" w:rsidRDefault="00E4376D" w:rsidP="00C47207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A 70-foot screen is wide enough to deliver an immersive experience</w:t>
      </w:r>
      <w:r w:rsidR="00ED0737">
        <w:rPr>
          <w:lang w:eastAsia="en-US"/>
        </w:rPr>
        <w:t>.</w:t>
      </w:r>
      <w:r w:rsidR="001B49D3">
        <w:rPr>
          <w:lang w:eastAsia="en-US"/>
        </w:rPr>
        <w:t xml:space="preserve"> </w:t>
      </w:r>
    </w:p>
    <w:p w14:paraId="357BA582" w14:textId="1EE9B651" w:rsidR="00C47207" w:rsidRDefault="0088486C" w:rsidP="00C47207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This screen will cost s</w:t>
      </w:r>
      <w:r w:rsidR="00907093">
        <w:rPr>
          <w:lang w:eastAsia="en-US"/>
        </w:rPr>
        <w:t xml:space="preserve">ubstantially </w:t>
      </w:r>
      <w:r w:rsidR="00C47207">
        <w:rPr>
          <w:lang w:eastAsia="en-US"/>
        </w:rPr>
        <w:t>less than a new dome screen</w:t>
      </w:r>
      <w:r>
        <w:rPr>
          <w:lang w:eastAsia="en-US"/>
        </w:rPr>
        <w:t>.</w:t>
      </w:r>
    </w:p>
    <w:p w14:paraId="638929F7" w14:textId="64B4D389" w:rsidR="0085281B" w:rsidRDefault="0088486C" w:rsidP="00C47207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It will be the</w:t>
      </w:r>
      <w:r w:rsidR="00446C0C">
        <w:rPr>
          <w:lang w:eastAsia="en-US"/>
        </w:rPr>
        <w:t xml:space="preserve"> b</w:t>
      </w:r>
      <w:r w:rsidR="0085281B">
        <w:rPr>
          <w:lang w:eastAsia="en-US"/>
        </w:rPr>
        <w:t xml:space="preserve">iggest </w:t>
      </w:r>
      <w:r>
        <w:rPr>
          <w:lang w:eastAsia="en-US"/>
        </w:rPr>
        <w:t xml:space="preserve">high-definition </w:t>
      </w:r>
      <w:r w:rsidR="0085281B">
        <w:rPr>
          <w:lang w:eastAsia="en-US"/>
        </w:rPr>
        <w:t xml:space="preserve">flat screen in </w:t>
      </w:r>
      <w:r w:rsidR="00446C0C">
        <w:rPr>
          <w:lang w:eastAsia="en-US"/>
        </w:rPr>
        <w:t>Silicon Valley</w:t>
      </w:r>
      <w:r>
        <w:rPr>
          <w:lang w:eastAsia="en-US"/>
        </w:rPr>
        <w:t>.</w:t>
      </w:r>
    </w:p>
    <w:p w14:paraId="201BDC59" w14:textId="33DEA9EA" w:rsidR="00E91B61" w:rsidRDefault="00E91B61" w:rsidP="00C47207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IMAX GT Digital System </w:t>
      </w:r>
      <w:r w:rsidR="004549BF">
        <w:rPr>
          <w:lang w:eastAsia="en-US"/>
        </w:rPr>
        <w:t xml:space="preserve">6p </w:t>
      </w:r>
      <w:r>
        <w:rPr>
          <w:lang w:eastAsia="en-US"/>
        </w:rPr>
        <w:t>laser</w:t>
      </w:r>
      <w:r w:rsidR="004549BF">
        <w:rPr>
          <w:lang w:eastAsia="en-US"/>
        </w:rPr>
        <w:t>,</w:t>
      </w:r>
      <w:r>
        <w:rPr>
          <w:lang w:eastAsia="en-US"/>
        </w:rPr>
        <w:t xml:space="preserve"> 4K projectors, 3D</w:t>
      </w:r>
      <w:r w:rsidR="004549BF">
        <w:rPr>
          <w:lang w:eastAsia="en-US"/>
        </w:rPr>
        <w:t xml:space="preserve"> (1,90:1, 4:3 aspect ratio</w:t>
      </w:r>
      <w:r>
        <w:rPr>
          <w:lang w:eastAsia="en-US"/>
        </w:rPr>
        <w:t>)</w:t>
      </w:r>
      <w:r w:rsidR="0087455C">
        <w:rPr>
          <w:lang w:eastAsia="en-US"/>
        </w:rPr>
        <w:t>.</w:t>
      </w:r>
      <w:r w:rsidR="009441E2">
        <w:rPr>
          <w:lang w:eastAsia="en-US"/>
        </w:rPr>
        <w:t xml:space="preserve"> Why?</w:t>
      </w:r>
    </w:p>
    <w:p w14:paraId="67E10038" w14:textId="57B55920" w:rsidR="00F87287" w:rsidRDefault="00F87287" w:rsidP="00C47207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The IMAX brand and quality </w:t>
      </w:r>
      <w:r w:rsidR="002862DB">
        <w:rPr>
          <w:lang w:eastAsia="en-US"/>
        </w:rPr>
        <w:t xml:space="preserve">remain </w:t>
      </w:r>
      <w:r>
        <w:rPr>
          <w:lang w:eastAsia="en-US"/>
        </w:rPr>
        <w:t xml:space="preserve">unmatched </w:t>
      </w:r>
      <w:r w:rsidR="002862DB">
        <w:rPr>
          <w:lang w:eastAsia="en-US"/>
        </w:rPr>
        <w:t>in the industry</w:t>
      </w:r>
      <w:r w:rsidR="00BA026A">
        <w:rPr>
          <w:lang w:eastAsia="en-US"/>
        </w:rPr>
        <w:t xml:space="preserve">, </w:t>
      </w:r>
      <w:r w:rsidR="004549BF">
        <w:rPr>
          <w:lang w:eastAsia="en-US"/>
        </w:rPr>
        <w:t xml:space="preserve">while </w:t>
      </w:r>
      <w:r w:rsidR="00AD4B37">
        <w:rPr>
          <w:lang w:eastAsia="en-US"/>
        </w:rPr>
        <w:t>cost is on</w:t>
      </w:r>
      <w:r>
        <w:rPr>
          <w:lang w:eastAsia="en-US"/>
        </w:rPr>
        <w:t xml:space="preserve"> par with </w:t>
      </w:r>
      <w:r w:rsidR="00907093">
        <w:rPr>
          <w:lang w:eastAsia="en-US"/>
        </w:rPr>
        <w:t xml:space="preserve">its </w:t>
      </w:r>
      <w:r>
        <w:rPr>
          <w:lang w:eastAsia="en-US"/>
        </w:rPr>
        <w:t>competitors</w:t>
      </w:r>
      <w:r w:rsidR="00BA026A">
        <w:rPr>
          <w:lang w:eastAsia="en-US"/>
        </w:rPr>
        <w:t>.</w:t>
      </w:r>
    </w:p>
    <w:p w14:paraId="3DD265E5" w14:textId="27EB57DE" w:rsidR="002862DB" w:rsidRDefault="002862DB" w:rsidP="00C47207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T</w:t>
      </w:r>
      <w:r w:rsidR="00F73333">
        <w:rPr>
          <w:lang w:eastAsia="en-US"/>
        </w:rPr>
        <w:t>he format provides t</w:t>
      </w:r>
      <w:r>
        <w:rPr>
          <w:lang w:eastAsia="en-US"/>
        </w:rPr>
        <w:t>rue 4K resolution</w:t>
      </w:r>
      <w:r w:rsidR="00F73333">
        <w:rPr>
          <w:lang w:eastAsia="en-US"/>
        </w:rPr>
        <w:t>, with</w:t>
      </w:r>
      <w:r w:rsidR="00BA026A">
        <w:rPr>
          <w:lang w:eastAsia="en-US"/>
        </w:rPr>
        <w:t xml:space="preserve"> </w:t>
      </w:r>
      <w:r w:rsidR="00C47207">
        <w:rPr>
          <w:lang w:eastAsia="en-US"/>
        </w:rPr>
        <w:t>improved brightness and color</w:t>
      </w:r>
      <w:r w:rsidR="00F73333">
        <w:rPr>
          <w:lang w:eastAsia="en-US"/>
        </w:rPr>
        <w:t>.</w:t>
      </w:r>
    </w:p>
    <w:p w14:paraId="4B9BDE34" w14:textId="173049DC" w:rsidR="00F87287" w:rsidRDefault="00BA026A" w:rsidP="00C47207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The </w:t>
      </w:r>
      <w:r w:rsidR="009441E2">
        <w:rPr>
          <w:lang w:eastAsia="en-US"/>
        </w:rPr>
        <w:t>IMAX F</w:t>
      </w:r>
      <w:r w:rsidR="004549BF">
        <w:rPr>
          <w:lang w:eastAsia="en-US"/>
        </w:rPr>
        <w:t>ilm Distribution agent streamlines booking for Hollywood films</w:t>
      </w:r>
      <w:r w:rsidR="002862DB">
        <w:rPr>
          <w:lang w:eastAsia="en-US"/>
        </w:rPr>
        <w:t xml:space="preserve"> and eliminates </w:t>
      </w:r>
      <w:r w:rsidR="009441E2">
        <w:rPr>
          <w:lang w:eastAsia="en-US"/>
        </w:rPr>
        <w:t xml:space="preserve">the </w:t>
      </w:r>
      <w:r w:rsidR="002862DB">
        <w:rPr>
          <w:lang w:eastAsia="en-US"/>
        </w:rPr>
        <w:t>need to contract with a professional film buyer</w:t>
      </w:r>
      <w:r w:rsidR="009A45E1">
        <w:rPr>
          <w:lang w:eastAsia="en-US"/>
        </w:rPr>
        <w:t>.</w:t>
      </w:r>
    </w:p>
    <w:p w14:paraId="35A84CD4" w14:textId="70676CAF" w:rsidR="00D40D48" w:rsidRDefault="00D40D48" w:rsidP="00C47207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3D capability </w:t>
      </w:r>
      <w:r w:rsidR="00123CA5">
        <w:rPr>
          <w:lang w:eastAsia="en-US"/>
        </w:rPr>
        <w:t xml:space="preserve">will </w:t>
      </w:r>
      <w:r>
        <w:rPr>
          <w:lang w:eastAsia="en-US"/>
        </w:rPr>
        <w:t>make educational films even more eng</w:t>
      </w:r>
      <w:r w:rsidR="009441E2">
        <w:rPr>
          <w:lang w:eastAsia="en-US"/>
        </w:rPr>
        <w:t>aging for students. I</w:t>
      </w:r>
      <w:r>
        <w:rPr>
          <w:lang w:eastAsia="en-US"/>
        </w:rPr>
        <w:t>magine watching “Flight of the</w:t>
      </w:r>
      <w:r w:rsidR="009441E2">
        <w:rPr>
          <w:lang w:eastAsia="en-US"/>
        </w:rPr>
        <w:t xml:space="preserve"> Butterflies” or “Hubble” in 3D.</w:t>
      </w:r>
    </w:p>
    <w:p w14:paraId="149835FD" w14:textId="1BBC57B2" w:rsidR="004549BF" w:rsidRDefault="00BA026A" w:rsidP="00C47207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The d</w:t>
      </w:r>
      <w:r w:rsidR="002862DB">
        <w:rPr>
          <w:lang w:eastAsia="en-US"/>
        </w:rPr>
        <w:t xml:space="preserve">igital system enables </w:t>
      </w:r>
      <w:r w:rsidR="00AD4B37">
        <w:rPr>
          <w:lang w:eastAsia="en-US"/>
        </w:rPr>
        <w:t xml:space="preserve">us to show </w:t>
      </w:r>
      <w:r w:rsidR="002862DB">
        <w:rPr>
          <w:lang w:eastAsia="en-US"/>
        </w:rPr>
        <w:t>alternative content</w:t>
      </w:r>
      <w:r>
        <w:rPr>
          <w:lang w:eastAsia="en-US"/>
        </w:rPr>
        <w:t>,</w:t>
      </w:r>
      <w:r w:rsidR="002862DB">
        <w:rPr>
          <w:lang w:eastAsia="en-US"/>
        </w:rPr>
        <w:t xml:space="preserve"> including video gam</w:t>
      </w:r>
      <w:r w:rsidR="00980440">
        <w:rPr>
          <w:lang w:eastAsia="en-US"/>
        </w:rPr>
        <w:t>ing</w:t>
      </w:r>
      <w:r w:rsidR="002862DB">
        <w:rPr>
          <w:lang w:eastAsia="en-US"/>
        </w:rPr>
        <w:t>, animated short-form content for younger children, live sporting events, local film festivals,</w:t>
      </w:r>
      <w:r>
        <w:rPr>
          <w:lang w:eastAsia="en-US"/>
        </w:rPr>
        <w:t xml:space="preserve"> and</w:t>
      </w:r>
      <w:r w:rsidR="002862DB">
        <w:rPr>
          <w:lang w:eastAsia="en-US"/>
        </w:rPr>
        <w:t xml:space="preserve"> indie films</w:t>
      </w:r>
      <w:r w:rsidR="009A45E1">
        <w:rPr>
          <w:lang w:eastAsia="en-US"/>
        </w:rPr>
        <w:t>.</w:t>
      </w:r>
    </w:p>
    <w:p w14:paraId="2E5BDDA3" w14:textId="0D4ABECA" w:rsidR="002862DB" w:rsidRDefault="002862DB" w:rsidP="00C47207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The Tech </w:t>
      </w:r>
      <w:r w:rsidR="00BA026A">
        <w:rPr>
          <w:lang w:eastAsia="en-US"/>
        </w:rPr>
        <w:t xml:space="preserve">will </w:t>
      </w:r>
      <w:r>
        <w:rPr>
          <w:lang w:eastAsia="en-US"/>
        </w:rPr>
        <w:t xml:space="preserve">be </w:t>
      </w:r>
      <w:r w:rsidR="00C47207">
        <w:rPr>
          <w:lang w:eastAsia="en-US"/>
        </w:rPr>
        <w:t xml:space="preserve">one of the </w:t>
      </w:r>
      <w:r>
        <w:rPr>
          <w:lang w:eastAsia="en-US"/>
        </w:rPr>
        <w:t xml:space="preserve">first </w:t>
      </w:r>
      <w:r w:rsidR="00C47207">
        <w:rPr>
          <w:lang w:eastAsia="en-US"/>
        </w:rPr>
        <w:t xml:space="preserve">institutions in the world to receive </w:t>
      </w:r>
      <w:r>
        <w:rPr>
          <w:lang w:eastAsia="en-US"/>
        </w:rPr>
        <w:t>IMAX</w:t>
      </w:r>
      <w:r w:rsidR="00C47207">
        <w:rPr>
          <w:lang w:eastAsia="en-US"/>
        </w:rPr>
        <w:t>’s</w:t>
      </w:r>
      <w:r>
        <w:rPr>
          <w:lang w:eastAsia="en-US"/>
        </w:rPr>
        <w:t xml:space="preserve"> digital two-projector 6p laser system</w:t>
      </w:r>
      <w:r w:rsidR="00C47207">
        <w:rPr>
          <w:lang w:eastAsia="en-US"/>
        </w:rPr>
        <w:t xml:space="preserve">, </w:t>
      </w:r>
      <w:r w:rsidR="0087455C">
        <w:rPr>
          <w:lang w:eastAsia="en-US"/>
        </w:rPr>
        <w:t xml:space="preserve">making </w:t>
      </w:r>
      <w:r w:rsidR="00BA026A">
        <w:rPr>
          <w:lang w:eastAsia="en-US"/>
        </w:rPr>
        <w:t>it</w:t>
      </w:r>
      <w:r w:rsidR="00C47207">
        <w:rPr>
          <w:lang w:eastAsia="en-US"/>
        </w:rPr>
        <w:t xml:space="preserve"> the most technologically advanced</w:t>
      </w:r>
      <w:r w:rsidR="00BA026A">
        <w:rPr>
          <w:lang w:eastAsia="en-US"/>
        </w:rPr>
        <w:t xml:space="preserve"> digital theater</w:t>
      </w:r>
      <w:r w:rsidR="00C47207">
        <w:rPr>
          <w:lang w:eastAsia="en-US"/>
        </w:rPr>
        <w:t xml:space="preserve"> in Northern California. </w:t>
      </w:r>
      <w:r>
        <w:rPr>
          <w:lang w:eastAsia="en-US"/>
        </w:rPr>
        <w:t xml:space="preserve"> </w:t>
      </w:r>
    </w:p>
    <w:p w14:paraId="66F0A875" w14:textId="4AC176C0" w:rsidR="00123CA5" w:rsidRDefault="009D1BD7" w:rsidP="0087455C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New</w:t>
      </w:r>
      <w:r w:rsidR="00107CD7">
        <w:rPr>
          <w:lang w:eastAsia="en-US"/>
        </w:rPr>
        <w:t xml:space="preserve"> stage and b</w:t>
      </w:r>
      <w:r w:rsidR="00E91B61">
        <w:rPr>
          <w:lang w:eastAsia="en-US"/>
        </w:rPr>
        <w:t>roadcast equipment</w:t>
      </w:r>
      <w:r w:rsidR="00123CA5">
        <w:rPr>
          <w:lang w:eastAsia="en-US"/>
        </w:rPr>
        <w:t xml:space="preserve"> to host, produce, and</w:t>
      </w:r>
      <w:r w:rsidR="008E42FD">
        <w:rPr>
          <w:lang w:eastAsia="en-US"/>
        </w:rPr>
        <w:t xml:space="preserve"> distribute alternative content</w:t>
      </w:r>
      <w:r w:rsidR="0087455C">
        <w:rPr>
          <w:lang w:eastAsia="en-US"/>
        </w:rPr>
        <w:t>.</w:t>
      </w:r>
      <w:r w:rsidR="009441E2">
        <w:rPr>
          <w:lang w:eastAsia="en-US"/>
        </w:rPr>
        <w:t xml:space="preserve"> Why?</w:t>
      </w:r>
    </w:p>
    <w:p w14:paraId="1B421CB3" w14:textId="290FCE13" w:rsidR="00107CD7" w:rsidRDefault="00107CD7" w:rsidP="00C47207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Increase The Tech’s </w:t>
      </w:r>
      <w:r w:rsidR="006D5A09">
        <w:rPr>
          <w:lang w:eastAsia="en-US"/>
        </w:rPr>
        <w:t xml:space="preserve">relevance </w:t>
      </w:r>
      <w:r w:rsidR="00123CA5">
        <w:rPr>
          <w:lang w:eastAsia="en-US"/>
        </w:rPr>
        <w:t xml:space="preserve">and capacity </w:t>
      </w:r>
      <w:r w:rsidR="00722BEF">
        <w:rPr>
          <w:lang w:eastAsia="en-US"/>
        </w:rPr>
        <w:t>as</w:t>
      </w:r>
      <w:r>
        <w:rPr>
          <w:lang w:eastAsia="en-US"/>
        </w:rPr>
        <w:t xml:space="preserve"> a community</w:t>
      </w:r>
      <w:r w:rsidR="00123CA5">
        <w:rPr>
          <w:lang w:eastAsia="en-US"/>
        </w:rPr>
        <w:t xml:space="preserve"> resource</w:t>
      </w:r>
      <w:r w:rsidR="0087455C">
        <w:rPr>
          <w:lang w:eastAsia="en-US"/>
        </w:rPr>
        <w:t>.</w:t>
      </w:r>
    </w:p>
    <w:p w14:paraId="5253C981" w14:textId="6109822E" w:rsidR="00107CD7" w:rsidRDefault="00107CD7" w:rsidP="00C47207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Engage the art-tech, music-tech and ed-tech communities to showcase their work </w:t>
      </w:r>
      <w:r w:rsidR="006D5A09">
        <w:rPr>
          <w:lang w:eastAsia="en-US"/>
        </w:rPr>
        <w:t xml:space="preserve">in </w:t>
      </w:r>
      <w:r>
        <w:rPr>
          <w:lang w:eastAsia="en-US"/>
        </w:rPr>
        <w:t xml:space="preserve">the </w:t>
      </w:r>
      <w:r w:rsidR="00123CA5">
        <w:rPr>
          <w:lang w:eastAsia="en-US"/>
        </w:rPr>
        <w:t>region’s most cutting-edge</w:t>
      </w:r>
      <w:r>
        <w:rPr>
          <w:lang w:eastAsia="en-US"/>
        </w:rPr>
        <w:t xml:space="preserve"> theater</w:t>
      </w:r>
      <w:r w:rsidR="00687FFA">
        <w:rPr>
          <w:lang w:eastAsia="en-US"/>
        </w:rPr>
        <w:t>.</w:t>
      </w:r>
    </w:p>
    <w:p w14:paraId="736648D4" w14:textId="4B208EBF" w:rsidR="00107CD7" w:rsidRDefault="00107CD7" w:rsidP="00C47207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Support </w:t>
      </w:r>
      <w:r w:rsidR="00123CA5">
        <w:rPr>
          <w:lang w:eastAsia="en-US"/>
        </w:rPr>
        <w:t xml:space="preserve">The Tech’s </w:t>
      </w:r>
      <w:r>
        <w:rPr>
          <w:lang w:eastAsia="en-US"/>
        </w:rPr>
        <w:t>Creative Collisions initiat</w:t>
      </w:r>
      <w:r w:rsidR="00687FFA">
        <w:rPr>
          <w:lang w:eastAsia="en-US"/>
        </w:rPr>
        <w:t>ive to foster local innovation.</w:t>
      </w:r>
    </w:p>
    <w:p w14:paraId="3604ED98" w14:textId="67DA40BC" w:rsidR="00107CD7" w:rsidRDefault="00107CD7" w:rsidP="00C47207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Allow The Tech </w:t>
      </w:r>
      <w:r w:rsidR="006D5A09">
        <w:rPr>
          <w:lang w:eastAsia="en-US"/>
        </w:rPr>
        <w:t xml:space="preserve">and Silicon Valley </w:t>
      </w:r>
      <w:r>
        <w:rPr>
          <w:lang w:eastAsia="en-US"/>
        </w:rPr>
        <w:t xml:space="preserve">to </w:t>
      </w:r>
      <w:r w:rsidR="0085281B">
        <w:rPr>
          <w:lang w:eastAsia="en-US"/>
        </w:rPr>
        <w:t xml:space="preserve">create and </w:t>
      </w:r>
      <w:r w:rsidR="006D5A09">
        <w:rPr>
          <w:lang w:eastAsia="en-US"/>
        </w:rPr>
        <w:t xml:space="preserve">broadcast more original content, </w:t>
      </w:r>
      <w:r>
        <w:rPr>
          <w:lang w:eastAsia="en-US"/>
        </w:rPr>
        <w:t>increas</w:t>
      </w:r>
      <w:r w:rsidR="006D5A09">
        <w:rPr>
          <w:lang w:eastAsia="en-US"/>
        </w:rPr>
        <w:t xml:space="preserve">ing our </w:t>
      </w:r>
      <w:r w:rsidR="00687FFA">
        <w:rPr>
          <w:lang w:eastAsia="en-US"/>
        </w:rPr>
        <w:t>reach.</w:t>
      </w:r>
    </w:p>
    <w:p w14:paraId="761BAE5E" w14:textId="13ACD0DF" w:rsidR="009C0B2A" w:rsidRDefault="009C0B2A" w:rsidP="009C0B2A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Physical upgrades to transform </w:t>
      </w:r>
      <w:r w:rsidR="004C5025">
        <w:rPr>
          <w:lang w:eastAsia="en-US"/>
        </w:rPr>
        <w:t xml:space="preserve">to a </w:t>
      </w:r>
      <w:r w:rsidR="005A6D45">
        <w:rPr>
          <w:lang w:eastAsia="en-US"/>
        </w:rPr>
        <w:t xml:space="preserve">state-of-the-art </w:t>
      </w:r>
      <w:r w:rsidR="004C5025">
        <w:rPr>
          <w:lang w:eastAsia="en-US"/>
        </w:rPr>
        <w:t xml:space="preserve">flat-screen </w:t>
      </w:r>
      <w:r>
        <w:rPr>
          <w:lang w:eastAsia="en-US"/>
        </w:rPr>
        <w:t>theater</w:t>
      </w:r>
      <w:r w:rsidR="0044291C">
        <w:rPr>
          <w:lang w:eastAsia="en-US"/>
        </w:rPr>
        <w:t xml:space="preserve">. </w:t>
      </w:r>
      <w:r w:rsidR="009441E2">
        <w:rPr>
          <w:lang w:eastAsia="en-US"/>
        </w:rPr>
        <w:t>How?</w:t>
      </w:r>
    </w:p>
    <w:p w14:paraId="1EFD374C" w14:textId="3E5F31AC" w:rsidR="009C0B2A" w:rsidRDefault="009C0B2A" w:rsidP="009C0B2A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Remove</w:t>
      </w:r>
      <w:r w:rsidR="003E7E81">
        <w:rPr>
          <w:lang w:eastAsia="en-US"/>
        </w:rPr>
        <w:t xml:space="preserve"> and </w:t>
      </w:r>
      <w:r>
        <w:rPr>
          <w:lang w:eastAsia="en-US"/>
        </w:rPr>
        <w:t>dispose of existing dome screen</w:t>
      </w:r>
      <w:r w:rsidR="00687FFA">
        <w:rPr>
          <w:lang w:eastAsia="en-US"/>
        </w:rPr>
        <w:t>.</w:t>
      </w:r>
    </w:p>
    <w:p w14:paraId="59F57600" w14:textId="193936B4" w:rsidR="009C0B2A" w:rsidRDefault="009C0B2A" w:rsidP="009C0B2A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Remove IMAX projection booth</w:t>
      </w:r>
      <w:r w:rsidR="009441E2">
        <w:rPr>
          <w:lang w:eastAsia="en-US"/>
        </w:rPr>
        <w:t xml:space="preserve"> and</w:t>
      </w:r>
      <w:r w:rsidR="006D1252">
        <w:rPr>
          <w:lang w:eastAsia="en-US"/>
        </w:rPr>
        <w:t xml:space="preserve"> renovate </w:t>
      </w:r>
      <w:r w:rsidR="009441E2">
        <w:rPr>
          <w:lang w:eastAsia="en-US"/>
        </w:rPr>
        <w:t xml:space="preserve">the </w:t>
      </w:r>
      <w:r w:rsidR="006D1252">
        <w:rPr>
          <w:lang w:eastAsia="en-US"/>
        </w:rPr>
        <w:t xml:space="preserve">space into a </w:t>
      </w:r>
      <w:r w:rsidR="0085281B">
        <w:rPr>
          <w:lang w:eastAsia="en-US"/>
        </w:rPr>
        <w:t xml:space="preserve">large </w:t>
      </w:r>
      <w:r>
        <w:rPr>
          <w:lang w:eastAsia="en-US"/>
        </w:rPr>
        <w:t>concession area</w:t>
      </w:r>
      <w:r w:rsidR="00687FFA">
        <w:rPr>
          <w:lang w:eastAsia="en-US"/>
        </w:rPr>
        <w:t>.</w:t>
      </w:r>
    </w:p>
    <w:p w14:paraId="38BCD450" w14:textId="6501678D" w:rsidR="009C0B2A" w:rsidRDefault="009C0B2A" w:rsidP="009C0B2A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Remove current projector “doghouse” in auditorium</w:t>
      </w:r>
      <w:r w:rsidR="006D1252">
        <w:rPr>
          <w:lang w:eastAsia="en-US"/>
        </w:rPr>
        <w:t>’s center</w:t>
      </w:r>
      <w:r w:rsidR="00687FFA">
        <w:rPr>
          <w:lang w:eastAsia="en-US"/>
        </w:rPr>
        <w:t>.</w:t>
      </w:r>
    </w:p>
    <w:p w14:paraId="61F0023D" w14:textId="0A11776D" w:rsidR="00722BEF" w:rsidRDefault="00722BEF" w:rsidP="00722BEF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Install ceiling and walls for proper acoustics</w:t>
      </w:r>
      <w:r w:rsidR="00687FFA">
        <w:rPr>
          <w:lang w:eastAsia="en-US"/>
        </w:rPr>
        <w:t>.</w:t>
      </w:r>
    </w:p>
    <w:p w14:paraId="3F29D3A2" w14:textId="42F45BCD" w:rsidR="009C0B2A" w:rsidRDefault="009C0B2A" w:rsidP="009C0B2A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Create upper projection booth for new digital system</w:t>
      </w:r>
      <w:r w:rsidR="00687FFA">
        <w:rPr>
          <w:lang w:eastAsia="en-US"/>
        </w:rPr>
        <w:t>.</w:t>
      </w:r>
    </w:p>
    <w:p w14:paraId="42A8CE22" w14:textId="52272EC4" w:rsidR="009C0B2A" w:rsidRDefault="00AD4B37" w:rsidP="009C0B2A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O</w:t>
      </w:r>
      <w:r w:rsidR="009C0B2A">
        <w:rPr>
          <w:lang w:eastAsia="en-US"/>
        </w:rPr>
        <w:t>verall architectural, engineering, construction, lighting, wiring, acoustic</w:t>
      </w:r>
      <w:r w:rsidR="006D1252">
        <w:rPr>
          <w:lang w:eastAsia="en-US"/>
        </w:rPr>
        <w:t>, and</w:t>
      </w:r>
      <w:r w:rsidR="009C0B2A">
        <w:rPr>
          <w:lang w:eastAsia="en-US"/>
        </w:rPr>
        <w:t xml:space="preserve"> design </w:t>
      </w:r>
      <w:r w:rsidR="009441E2">
        <w:rPr>
          <w:lang w:eastAsia="en-US"/>
        </w:rPr>
        <w:t>improvements</w:t>
      </w:r>
      <w:r w:rsidR="00687FFA">
        <w:rPr>
          <w:lang w:eastAsia="en-US"/>
        </w:rPr>
        <w:t>.</w:t>
      </w:r>
    </w:p>
    <w:p w14:paraId="60F8D7D9" w14:textId="77777777" w:rsidR="004C5025" w:rsidRPr="00B346DA" w:rsidRDefault="004C5025" w:rsidP="004C5025">
      <w:pPr>
        <w:pStyle w:val="Heading1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lastRenderedPageBreak/>
        <w:t>timeline</w:t>
      </w:r>
      <w:r w:rsidR="00B805D1">
        <w:rPr>
          <w:lang w:eastAsia="en-US"/>
        </w:rPr>
        <w:t xml:space="preserve"> </w:t>
      </w:r>
    </w:p>
    <w:p w14:paraId="457D9672" w14:textId="77777777" w:rsidR="0085281B" w:rsidRDefault="004C5025" w:rsidP="004C5025">
      <w:r>
        <w:t>Architectural design work</w:t>
      </w:r>
      <w:r w:rsidR="009A45E1">
        <w:t xml:space="preserve"> will start as soon as funding i</w:t>
      </w:r>
      <w:r>
        <w:t xml:space="preserve">s secured, followed by permitting and construction. </w:t>
      </w:r>
      <w:r w:rsidR="00B805D1">
        <w:t xml:space="preserve">A general timeline of events: </w:t>
      </w:r>
    </w:p>
    <w:p w14:paraId="07A978C5" w14:textId="35D9EAB0" w:rsidR="00A33F37" w:rsidRDefault="00A33F37" w:rsidP="00A33F37">
      <w:pPr>
        <w:pStyle w:val="ListParagraph"/>
        <w:numPr>
          <w:ilvl w:val="0"/>
          <w:numId w:val="3"/>
        </w:numPr>
      </w:pPr>
      <w:r>
        <w:t xml:space="preserve">Secure </w:t>
      </w:r>
      <w:r w:rsidR="008E42FD">
        <w:t>funding,</w:t>
      </w:r>
      <w:r>
        <w:t xml:space="preserve"> </w:t>
      </w:r>
      <w:r w:rsidR="008E42FD">
        <w:t>s</w:t>
      </w:r>
      <w:r>
        <w:t>ummer 2015</w:t>
      </w:r>
    </w:p>
    <w:p w14:paraId="0B8AE4FA" w14:textId="06B50261" w:rsidR="00A33F37" w:rsidRDefault="00A33F37" w:rsidP="00A33F37">
      <w:pPr>
        <w:pStyle w:val="ListParagraph"/>
        <w:numPr>
          <w:ilvl w:val="0"/>
          <w:numId w:val="3"/>
        </w:numPr>
      </w:pPr>
      <w:r>
        <w:t>Sign letter of intent with IMAX</w:t>
      </w:r>
      <w:r w:rsidR="008E42FD">
        <w:t>, s</w:t>
      </w:r>
      <w:r>
        <w:t>ummer 2015</w:t>
      </w:r>
    </w:p>
    <w:p w14:paraId="6A7F0244" w14:textId="63EB8C63" w:rsidR="00A33F37" w:rsidRDefault="008E42FD" w:rsidP="00A33F37">
      <w:pPr>
        <w:pStyle w:val="ListParagraph"/>
        <w:numPr>
          <w:ilvl w:val="0"/>
          <w:numId w:val="3"/>
        </w:numPr>
      </w:pPr>
      <w:r>
        <w:t>A</w:t>
      </w:r>
      <w:r w:rsidR="00A33F37">
        <w:t xml:space="preserve">rchitectural designs, revisions, construction </w:t>
      </w:r>
      <w:r w:rsidR="00687FFA">
        <w:t>timeline</w:t>
      </w:r>
      <w:r>
        <w:t>, summer to fall 2015</w:t>
      </w:r>
    </w:p>
    <w:p w14:paraId="2586D46E" w14:textId="61C889BE" w:rsidR="00A33F37" w:rsidRDefault="00A33F37" w:rsidP="00A33F37">
      <w:pPr>
        <w:pStyle w:val="ListParagraph"/>
        <w:numPr>
          <w:ilvl w:val="0"/>
          <w:numId w:val="3"/>
        </w:numPr>
      </w:pPr>
      <w:r>
        <w:t>Theater closes</w:t>
      </w:r>
      <w:r w:rsidR="008E42FD">
        <w:t xml:space="preserve"> and </w:t>
      </w:r>
      <w:r>
        <w:t>construction begins</w:t>
      </w:r>
      <w:r w:rsidR="008E42FD">
        <w:t>, f</w:t>
      </w:r>
      <w:r>
        <w:t>all 2015</w:t>
      </w:r>
    </w:p>
    <w:p w14:paraId="40903EC0" w14:textId="57D56B6F" w:rsidR="00A33F37" w:rsidRDefault="00A33F37" w:rsidP="00A33F37">
      <w:pPr>
        <w:pStyle w:val="ListParagraph"/>
        <w:numPr>
          <w:ilvl w:val="0"/>
          <w:numId w:val="3"/>
        </w:numPr>
      </w:pPr>
      <w:r>
        <w:t>New IMAX digital system installation</w:t>
      </w:r>
      <w:r w:rsidR="008E42FD">
        <w:t>, w</w:t>
      </w:r>
      <w:r>
        <w:t xml:space="preserve">inter 2016 </w:t>
      </w:r>
    </w:p>
    <w:p w14:paraId="78C42DD4" w14:textId="76F776CD" w:rsidR="00A33F37" w:rsidRDefault="00A33F37" w:rsidP="00A33F37">
      <w:pPr>
        <w:pStyle w:val="ListParagraph"/>
        <w:numPr>
          <w:ilvl w:val="0"/>
          <w:numId w:val="3"/>
        </w:numPr>
      </w:pPr>
      <w:r>
        <w:t>Grand opening</w:t>
      </w:r>
      <w:r w:rsidR="008E42FD">
        <w:t>, s</w:t>
      </w:r>
      <w:r>
        <w:t>pring 2016</w:t>
      </w:r>
    </w:p>
    <w:p w14:paraId="45EE563A" w14:textId="77777777" w:rsidR="00430E31" w:rsidRPr="00B346DA" w:rsidRDefault="00183FE3" w:rsidP="00430E31">
      <w:pPr>
        <w:pStyle w:val="Heading1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what success looks like</w:t>
      </w:r>
      <w:r w:rsidR="00430E31">
        <w:rPr>
          <w:lang w:eastAsia="en-US"/>
        </w:rPr>
        <w:t xml:space="preserve"> </w:t>
      </w:r>
    </w:p>
    <w:p w14:paraId="636EC8C2" w14:textId="700DEC2D" w:rsidR="00BE73FF" w:rsidRDefault="00BE73FF" w:rsidP="00430E31">
      <w:r>
        <w:t xml:space="preserve">Here’s a peek </w:t>
      </w:r>
      <w:r w:rsidR="00686BEE">
        <w:t xml:space="preserve">at </w:t>
      </w:r>
      <w:r>
        <w:t>the future</w:t>
      </w:r>
      <w:r w:rsidR="0093448C">
        <w:t>:</w:t>
      </w:r>
    </w:p>
    <w:p w14:paraId="2C18A494" w14:textId="11FC5590" w:rsidR="00B23085" w:rsidRDefault="00CA7761" w:rsidP="00430E31">
      <w:r>
        <w:t xml:space="preserve">The Tech’s new </w:t>
      </w:r>
      <w:r w:rsidR="00B805D1">
        <w:t xml:space="preserve">digital </w:t>
      </w:r>
      <w:r>
        <w:t xml:space="preserve">theater never stops bustling. </w:t>
      </w:r>
      <w:r w:rsidR="00907093">
        <w:t>Waiting f</w:t>
      </w:r>
      <w:r>
        <w:t xml:space="preserve">or today’s </w:t>
      </w:r>
      <w:r w:rsidR="00B23085">
        <w:t>1 p.m</w:t>
      </w:r>
      <w:r>
        <w:t xml:space="preserve">. </w:t>
      </w:r>
      <w:r w:rsidR="00A72F01">
        <w:t xml:space="preserve">3D </w:t>
      </w:r>
      <w:r>
        <w:t xml:space="preserve">showing of </w:t>
      </w:r>
      <w:r w:rsidR="00907093" w:rsidRPr="00687FFA">
        <w:t>“</w:t>
      </w:r>
      <w:r w:rsidRPr="00687FFA">
        <w:t>F</w:t>
      </w:r>
      <w:r w:rsidR="00907093" w:rsidRPr="00687FFA">
        <w:t>light of the Butterflies”</w:t>
      </w:r>
      <w:r w:rsidR="00907093">
        <w:t xml:space="preserve"> </w:t>
      </w:r>
      <w:r>
        <w:t>are five different school groups</w:t>
      </w:r>
      <w:r w:rsidR="00907093">
        <w:t>,</w:t>
      </w:r>
      <w:r>
        <w:t xml:space="preserve"> all lined up to pack the house. Most of the </w:t>
      </w:r>
      <w:r w:rsidR="00B23085">
        <w:t xml:space="preserve">students </w:t>
      </w:r>
      <w:r>
        <w:t xml:space="preserve">already have their cellphones in hand to participate in the interactive </w:t>
      </w:r>
      <w:r w:rsidR="00B23085">
        <w:t>preview</w:t>
      </w:r>
      <w:r w:rsidR="00A72F01">
        <w:t xml:space="preserve">, </w:t>
      </w:r>
      <w:r w:rsidR="00B23085">
        <w:t xml:space="preserve">a gaming activity on citizen science. They can get extra credit if they upload their results to my.thetech.org </w:t>
      </w:r>
      <w:r w:rsidR="00687FFA">
        <w:t>and</w:t>
      </w:r>
      <w:r w:rsidR="00B23085">
        <w:t xml:space="preserve"> share the link with their teachers. </w:t>
      </w:r>
    </w:p>
    <w:p w14:paraId="486E7D09" w14:textId="5E8DA3AA" w:rsidR="00183FE3" w:rsidRDefault="0093448C" w:rsidP="00430E31">
      <w:r>
        <w:t>At</w:t>
      </w:r>
      <w:r w:rsidR="00B23085">
        <w:t xml:space="preserve"> 2:30 the </w:t>
      </w:r>
      <w:r w:rsidR="00183FE3" w:rsidRPr="00183FE3">
        <w:t>Global Mobile Game Developers Conference</w:t>
      </w:r>
      <w:r w:rsidR="00183FE3">
        <w:t xml:space="preserve"> </w:t>
      </w:r>
      <w:r w:rsidR="009441E2">
        <w:t>is</w:t>
      </w:r>
      <w:r w:rsidR="00687FFA">
        <w:t xml:space="preserve"> holding</w:t>
      </w:r>
      <w:r w:rsidR="00B23085">
        <w:t xml:space="preserve"> a </w:t>
      </w:r>
      <w:r w:rsidR="00183FE3">
        <w:t xml:space="preserve">session </w:t>
      </w:r>
      <w:r w:rsidR="00B23085">
        <w:t xml:space="preserve">in the new </w:t>
      </w:r>
      <w:r w:rsidR="00183FE3">
        <w:t>theater</w:t>
      </w:r>
      <w:r w:rsidR="00B23085">
        <w:t xml:space="preserve">. The Tech has been partnering with the </w:t>
      </w:r>
      <w:r>
        <w:t xml:space="preserve">San Jose </w:t>
      </w:r>
      <w:r w:rsidR="00B23085">
        <w:t xml:space="preserve">Convention Center whenever conference participants need a </w:t>
      </w:r>
      <w:r w:rsidR="0024022C">
        <w:t xml:space="preserve">grand auditorium and </w:t>
      </w:r>
      <w:r w:rsidR="00B23085">
        <w:t xml:space="preserve">stage </w:t>
      </w:r>
      <w:r w:rsidR="0024022C">
        <w:t xml:space="preserve">area </w:t>
      </w:r>
      <w:r w:rsidR="00B23085">
        <w:t xml:space="preserve">that can live-stream speakers or activities. Today’s collaboration will </w:t>
      </w:r>
      <w:r w:rsidR="00183FE3">
        <w:t>featur</w:t>
      </w:r>
      <w:r w:rsidR="00B23085">
        <w:t>e</w:t>
      </w:r>
      <w:r w:rsidR="00183FE3">
        <w:t xml:space="preserve"> </w:t>
      </w:r>
      <w:r w:rsidR="00B23085">
        <w:t xml:space="preserve">an </w:t>
      </w:r>
      <w:r w:rsidR="00183FE3">
        <w:t xml:space="preserve">interactive session </w:t>
      </w:r>
      <w:r w:rsidR="00B23085">
        <w:t xml:space="preserve">in which </w:t>
      </w:r>
      <w:r w:rsidR="00183FE3">
        <w:t xml:space="preserve">attendees will </w:t>
      </w:r>
      <w:r w:rsidR="0024022C">
        <w:t>co-</w:t>
      </w:r>
      <w:r w:rsidR="00183FE3">
        <w:t xml:space="preserve">develop a new </w:t>
      </w:r>
      <w:r w:rsidR="00B23085">
        <w:t xml:space="preserve">energy conservation </w:t>
      </w:r>
      <w:r w:rsidR="00183FE3">
        <w:t xml:space="preserve">game by tossing their best ideas </w:t>
      </w:r>
      <w:r w:rsidR="00B23085">
        <w:t xml:space="preserve">and strings of </w:t>
      </w:r>
      <w:r w:rsidR="00183FE3">
        <w:t>code onto the giant screen</w:t>
      </w:r>
      <w:r w:rsidR="00B23085">
        <w:t xml:space="preserve"> from their mobile devices. A moderator will </w:t>
      </w:r>
      <w:r w:rsidR="00CF2A87">
        <w:t>compile</w:t>
      </w:r>
      <w:r w:rsidR="00B23085">
        <w:t xml:space="preserve"> the program </w:t>
      </w:r>
      <w:r w:rsidR="00027166">
        <w:t xml:space="preserve">in real time </w:t>
      </w:r>
      <w:r w:rsidR="00B23085">
        <w:t>and a new</w:t>
      </w:r>
      <w:r w:rsidR="0024022C">
        <w:t xml:space="preserve"> mobile game will be created </w:t>
      </w:r>
      <w:r w:rsidR="00CF2A87">
        <w:t xml:space="preserve">at </w:t>
      </w:r>
      <w:r w:rsidR="0024022C">
        <w:t xml:space="preserve">record </w:t>
      </w:r>
      <w:r w:rsidR="00027166">
        <w:t>speed</w:t>
      </w:r>
      <w:r w:rsidR="006F525D">
        <w:t>,</w:t>
      </w:r>
      <w:r w:rsidR="00CF2A87">
        <w:t xml:space="preserve"> then </w:t>
      </w:r>
      <w:r w:rsidR="0024022C">
        <w:t xml:space="preserve">uploaded to Google Play for download. The session will be capped </w:t>
      </w:r>
      <w:r w:rsidR="00CF2A87">
        <w:t xml:space="preserve">by </w:t>
      </w:r>
      <w:r w:rsidR="0024022C">
        <w:t>a live-streamed talk by Xbox Chief Don Mattrick</w:t>
      </w:r>
      <w:r w:rsidR="00CF2A87">
        <w:t>, who</w:t>
      </w:r>
      <w:r w:rsidR="0024022C">
        <w:t xml:space="preserve"> will be </w:t>
      </w:r>
      <w:r w:rsidR="00907093">
        <w:t xml:space="preserve">answering questions about </w:t>
      </w:r>
      <w:r w:rsidR="0024022C">
        <w:t xml:space="preserve">Xbox’s </w:t>
      </w:r>
      <w:r w:rsidR="00907093">
        <w:t xml:space="preserve">virtual reality </w:t>
      </w:r>
      <w:r w:rsidR="002B3140">
        <w:t>console</w:t>
      </w:r>
      <w:r w:rsidR="00CF2A87">
        <w:t>. The</w:t>
      </w:r>
      <w:r w:rsidR="007B0C0C">
        <w:t xml:space="preserve"> audience will watch </w:t>
      </w:r>
      <w:r w:rsidR="00027166">
        <w:t>on the big screen</w:t>
      </w:r>
      <w:r w:rsidR="00CF2A87">
        <w:t xml:space="preserve"> as</w:t>
      </w:r>
      <w:r w:rsidR="00027166">
        <w:t xml:space="preserve"> </w:t>
      </w:r>
      <w:r w:rsidR="007B0C0C">
        <w:t xml:space="preserve">notorious gamer </w:t>
      </w:r>
      <w:r w:rsidR="007B0C0C" w:rsidRPr="007B0C0C">
        <w:t xml:space="preserve">Tom Syndicate </w:t>
      </w:r>
      <w:r w:rsidR="00CF2A87">
        <w:t xml:space="preserve">plays </w:t>
      </w:r>
      <w:r w:rsidR="00027166">
        <w:t>remotely from his living room couch</w:t>
      </w:r>
      <w:r w:rsidR="007B0C0C">
        <w:t xml:space="preserve"> </w:t>
      </w:r>
      <w:r w:rsidR="00027166">
        <w:t>in the U.K.</w:t>
      </w:r>
    </w:p>
    <w:p w14:paraId="51BF8FBF" w14:textId="3B5B0DA9" w:rsidR="00183FE3" w:rsidRDefault="0024022C" w:rsidP="00430E31">
      <w:r>
        <w:t xml:space="preserve">By 4 p.m., a long line is </w:t>
      </w:r>
      <w:r w:rsidR="00291827">
        <w:t>snaking</w:t>
      </w:r>
      <w:r>
        <w:t xml:space="preserve"> around the building. The Tech’s spectacular </w:t>
      </w:r>
      <w:r w:rsidR="002B3140">
        <w:t xml:space="preserve">laser projection system and giant </w:t>
      </w:r>
      <w:r>
        <w:t xml:space="preserve">screen </w:t>
      </w:r>
      <w:r w:rsidR="007B0C0C">
        <w:t>ha</w:t>
      </w:r>
      <w:r w:rsidR="00291827">
        <w:t>ve</w:t>
      </w:r>
      <w:r w:rsidR="007B0C0C">
        <w:t xml:space="preserve"> garnered a reputation </w:t>
      </w:r>
      <w:r w:rsidR="002B3140">
        <w:t xml:space="preserve">as the </w:t>
      </w:r>
      <w:r w:rsidR="00291827">
        <w:t xml:space="preserve">premier </w:t>
      </w:r>
      <w:r>
        <w:t>pla</w:t>
      </w:r>
      <w:r w:rsidR="002B3140">
        <w:t xml:space="preserve">ce to see </w:t>
      </w:r>
      <w:r w:rsidR="007B0C0C">
        <w:t xml:space="preserve">a movie </w:t>
      </w:r>
      <w:r w:rsidR="002B3140">
        <w:t xml:space="preserve">in San Jose, especially in 3D. Midnight is the opening of </w:t>
      </w:r>
      <w:r w:rsidR="009A45E1" w:rsidRPr="00687FFA">
        <w:t>“</w:t>
      </w:r>
      <w:r w:rsidR="002B3140" w:rsidRPr="00687FFA">
        <w:t>Star Wars VIII,</w:t>
      </w:r>
      <w:r w:rsidR="009A45E1" w:rsidRPr="00687FFA">
        <w:t>”</w:t>
      </w:r>
      <w:r w:rsidR="002B3140">
        <w:t xml:space="preserve"> </w:t>
      </w:r>
      <w:r w:rsidR="007B0C0C">
        <w:t xml:space="preserve">and there’s no better place to see it than in </w:t>
      </w:r>
      <w:r w:rsidR="00687FFA">
        <w:t>this</w:t>
      </w:r>
      <w:r w:rsidR="007B0C0C">
        <w:t xml:space="preserve"> t</w:t>
      </w:r>
      <w:r w:rsidR="00687FFA">
        <w:t xml:space="preserve">echnologically advanced theater, </w:t>
      </w:r>
      <w:r w:rsidR="007B0C0C">
        <w:t xml:space="preserve">with </w:t>
      </w:r>
      <w:r w:rsidR="005A6D45">
        <w:t xml:space="preserve">dual laser-illuminated projection and </w:t>
      </w:r>
      <w:r w:rsidR="007B0C0C">
        <w:t>the largest screen in</w:t>
      </w:r>
      <w:r w:rsidR="00446C0C">
        <w:t xml:space="preserve"> Silicon Valley</w:t>
      </w:r>
      <w:r w:rsidR="007B0C0C">
        <w:t xml:space="preserve">. Tickets </w:t>
      </w:r>
      <w:r w:rsidR="005A6D45">
        <w:t xml:space="preserve">for the whole weekend </w:t>
      </w:r>
      <w:r w:rsidR="007B0C0C">
        <w:t xml:space="preserve">sold out within </w:t>
      </w:r>
      <w:r w:rsidR="005A6D45">
        <w:t xml:space="preserve">two hours </w:t>
      </w:r>
      <w:r w:rsidR="007B0C0C">
        <w:t xml:space="preserve">of availability </w:t>
      </w:r>
      <w:r w:rsidR="00907093">
        <w:t xml:space="preserve">on </w:t>
      </w:r>
      <w:r w:rsidR="007B0C0C">
        <w:t xml:space="preserve">The Tech’s </w:t>
      </w:r>
      <w:r w:rsidR="005A6D45">
        <w:t>Smart Museum</w:t>
      </w:r>
      <w:r w:rsidR="00C1437B">
        <w:t>–</w:t>
      </w:r>
      <w:r w:rsidR="005A6D45">
        <w:t xml:space="preserve">integrated </w:t>
      </w:r>
      <w:r w:rsidR="007B0C0C">
        <w:t xml:space="preserve">ticketing system. </w:t>
      </w:r>
    </w:p>
    <w:p w14:paraId="3CFA652F" w14:textId="7ACC972E" w:rsidR="00145E2D" w:rsidRDefault="007A70A8" w:rsidP="00430E31">
      <w:r>
        <w:t xml:space="preserve">A </w:t>
      </w:r>
      <w:r w:rsidR="002A2132">
        <w:t xml:space="preserve">look </w:t>
      </w:r>
      <w:r>
        <w:t>at The Tech’s online calendar of events show</w:t>
      </w:r>
      <w:r w:rsidR="00907093">
        <w:t>s</w:t>
      </w:r>
      <w:r>
        <w:t xml:space="preserve"> that </w:t>
      </w:r>
      <w:r w:rsidR="009441E2">
        <w:t xml:space="preserve">the </w:t>
      </w:r>
      <w:r>
        <w:t xml:space="preserve">theater </w:t>
      </w:r>
      <w:r w:rsidR="00C1437B">
        <w:t xml:space="preserve">will be </w:t>
      </w:r>
      <w:r>
        <w:t xml:space="preserve">packed day and night for the next two months. Tomorrow’s </w:t>
      </w:r>
      <w:r w:rsidR="00145E2D">
        <w:t>ed</w:t>
      </w:r>
      <w:r w:rsidR="00AA7747">
        <w:t>-</w:t>
      </w:r>
      <w:r w:rsidR="00145E2D">
        <w:t xml:space="preserve">tech-themed </w:t>
      </w:r>
      <w:r>
        <w:t>Creative Collisions event</w:t>
      </w:r>
      <w:r w:rsidR="002A2132">
        <w:t xml:space="preserve">, </w:t>
      </w:r>
      <w:r w:rsidR="009A45E1">
        <w:t>held</w:t>
      </w:r>
      <w:r w:rsidR="00027166">
        <w:t xml:space="preserve"> throughout the museum</w:t>
      </w:r>
      <w:r w:rsidR="002A2132">
        <w:t>,</w:t>
      </w:r>
      <w:r w:rsidR="00027166">
        <w:t xml:space="preserve"> will include an </w:t>
      </w:r>
      <w:r w:rsidR="00145E2D">
        <w:t>unforgettable</w:t>
      </w:r>
      <w:r w:rsidR="00027166">
        <w:t xml:space="preserve"> component in the theater</w:t>
      </w:r>
      <w:r w:rsidR="009A45E1">
        <w:t xml:space="preserve">: </w:t>
      </w:r>
      <w:r w:rsidR="00145E2D">
        <w:t xml:space="preserve">Mark Zuckerberg </w:t>
      </w:r>
      <w:r w:rsidR="009A45E1">
        <w:t xml:space="preserve">will make </w:t>
      </w:r>
      <w:r w:rsidR="00027166">
        <w:t xml:space="preserve">a </w:t>
      </w:r>
      <w:r w:rsidR="00145E2D">
        <w:t>rare appearance to talk about coding as a high school graduation requirement</w:t>
      </w:r>
      <w:r w:rsidR="00907093">
        <w:t xml:space="preserve"> in California</w:t>
      </w:r>
      <w:r w:rsidR="00145E2D">
        <w:t xml:space="preserve">. </w:t>
      </w:r>
    </w:p>
    <w:p w14:paraId="6D088AE5" w14:textId="77777777" w:rsidR="003E4EB2" w:rsidRPr="00B346DA" w:rsidRDefault="003E4EB2" w:rsidP="003E4EB2">
      <w:pPr>
        <w:pStyle w:val="Heading1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lastRenderedPageBreak/>
        <w:t>potential risks – and overcoming them</w:t>
      </w:r>
    </w:p>
    <w:p w14:paraId="7BC576B0" w14:textId="5ACF2E61" w:rsidR="001657D8" w:rsidRDefault="00BC0590" w:rsidP="003E4EB2">
      <w:r>
        <w:t xml:space="preserve">The Tech’s decision to </w:t>
      </w:r>
      <w:r w:rsidR="00BA307A">
        <w:t xml:space="preserve">be </w:t>
      </w:r>
      <w:r w:rsidR="005E28C5">
        <w:t xml:space="preserve">an early adopter of the </w:t>
      </w:r>
      <w:r w:rsidR="00027166">
        <w:t xml:space="preserve">giant-screen 6p 4K 3D laser system will come with risks. </w:t>
      </w:r>
      <w:r w:rsidR="001657D8">
        <w:t xml:space="preserve">The Tech won’t be the first, however, </w:t>
      </w:r>
      <w:r w:rsidR="0014742A">
        <w:t>to take this plunge</w:t>
      </w:r>
      <w:r w:rsidR="00BA307A">
        <w:t xml:space="preserve">. The </w:t>
      </w:r>
      <w:r w:rsidR="005E28C5">
        <w:t>biggest</w:t>
      </w:r>
      <w:r>
        <w:t xml:space="preserve"> </w:t>
      </w:r>
      <w:r w:rsidR="001657D8">
        <w:t xml:space="preserve">kinks should be worked out when the </w:t>
      </w:r>
      <w:r w:rsidR="00BA307A">
        <w:t xml:space="preserve">first </w:t>
      </w:r>
      <w:r w:rsidR="001657D8">
        <w:t xml:space="preserve">system goes live </w:t>
      </w:r>
      <w:r>
        <w:t xml:space="preserve">in Toronto </w:t>
      </w:r>
      <w:r w:rsidR="001657D8">
        <w:t xml:space="preserve">this November. </w:t>
      </w:r>
      <w:r w:rsidR="0014742A">
        <w:t xml:space="preserve">Until we see </w:t>
      </w:r>
      <w:r w:rsidR="005E28C5">
        <w:t>th</w:t>
      </w:r>
      <w:r w:rsidR="00BA307A">
        <w:t>at</w:t>
      </w:r>
      <w:r w:rsidR="009441E2">
        <w:t xml:space="preserve"> system, and even after,</w:t>
      </w:r>
      <w:r w:rsidR="0014742A">
        <w:t xml:space="preserve"> we are making a leap of faith</w:t>
      </w:r>
      <w:r w:rsidR="00BC33B5">
        <w:t xml:space="preserve"> — </w:t>
      </w:r>
      <w:r w:rsidR="0014742A">
        <w:t>based on IMAX’s record of excellence</w:t>
      </w:r>
      <w:r w:rsidR="00BC33B5">
        <w:t xml:space="preserve"> — </w:t>
      </w:r>
      <w:r w:rsidR="0014742A">
        <w:t xml:space="preserve">that its laser-based system is indeed superior to all others. The Tech will request discount pricing as consideration for </w:t>
      </w:r>
      <w:r w:rsidR="003111F9">
        <w:t>its</w:t>
      </w:r>
      <w:r w:rsidR="0014742A">
        <w:t xml:space="preserve"> early investment in this new technology and will not sign a long-term system license before </w:t>
      </w:r>
      <w:r w:rsidR="005E28C5">
        <w:t xml:space="preserve">inspecting </w:t>
      </w:r>
      <w:r w:rsidR="0014742A">
        <w:t xml:space="preserve">a full-production model of </w:t>
      </w:r>
      <w:r w:rsidR="003111F9">
        <w:t xml:space="preserve">the </w:t>
      </w:r>
      <w:r w:rsidR="0014742A">
        <w:t xml:space="preserve">system.  </w:t>
      </w:r>
    </w:p>
    <w:p w14:paraId="616735BF" w14:textId="59332956" w:rsidR="005E28C5" w:rsidRDefault="0014742A" w:rsidP="003E4EB2">
      <w:r>
        <w:t>A second risk is the</w:t>
      </w:r>
      <w:r w:rsidR="001D6D6D">
        <w:t xml:space="preserve"> lengthy downtime for</w:t>
      </w:r>
      <w:r w:rsidR="001D6D6D" w:rsidRPr="001D6D6D">
        <w:t xml:space="preserve"> </w:t>
      </w:r>
      <w:r w:rsidR="001D6D6D">
        <w:t xml:space="preserve">theater </w:t>
      </w:r>
      <w:r w:rsidR="005E28C5">
        <w:t>construction</w:t>
      </w:r>
      <w:r w:rsidR="001D6D6D">
        <w:t xml:space="preserve"> during the </w:t>
      </w:r>
      <w:r w:rsidR="005E28C5">
        <w:t xml:space="preserve">2015 holiday season, The Tech’s busiest </w:t>
      </w:r>
      <w:r w:rsidR="001D6D6D">
        <w:t>period</w:t>
      </w:r>
      <w:r w:rsidR="005E28C5">
        <w:t xml:space="preserve">. Not only will </w:t>
      </w:r>
      <w:r w:rsidR="001D6D6D">
        <w:t xml:space="preserve">construction </w:t>
      </w:r>
      <w:r w:rsidR="005E28C5">
        <w:t>mean los</w:t>
      </w:r>
      <w:r w:rsidR="00BC33B5">
        <w:t>t</w:t>
      </w:r>
      <w:r w:rsidR="005E28C5">
        <w:t xml:space="preserve"> revenue from </w:t>
      </w:r>
      <w:r w:rsidR="001D6D6D">
        <w:t>movie ticket sales and concessions</w:t>
      </w:r>
      <w:r w:rsidR="005E28C5">
        <w:t xml:space="preserve">, </w:t>
      </w:r>
      <w:r w:rsidR="00BA307A">
        <w:t xml:space="preserve">but </w:t>
      </w:r>
      <w:r w:rsidR="001D6D6D">
        <w:t xml:space="preserve">it </w:t>
      </w:r>
      <w:r w:rsidR="005E28C5">
        <w:t xml:space="preserve">could affect </w:t>
      </w:r>
      <w:r w:rsidR="001D6D6D">
        <w:t xml:space="preserve">the </w:t>
      </w:r>
      <w:r w:rsidR="00BA307A">
        <w:t xml:space="preserve">overall museum experience when </w:t>
      </w:r>
      <w:r w:rsidR="0093202C">
        <w:t xml:space="preserve">select </w:t>
      </w:r>
      <w:r w:rsidR="001D6D6D">
        <w:t xml:space="preserve">exhibits </w:t>
      </w:r>
      <w:r w:rsidR="00BA307A">
        <w:t xml:space="preserve">near the </w:t>
      </w:r>
      <w:r w:rsidR="00687FFA">
        <w:t>theater</w:t>
      </w:r>
      <w:r w:rsidR="00BA307A">
        <w:t xml:space="preserve"> </w:t>
      </w:r>
      <w:r w:rsidR="001D6D6D">
        <w:t xml:space="preserve">close </w:t>
      </w:r>
      <w:r w:rsidR="00BA307A">
        <w:t xml:space="preserve">to ensure safety. </w:t>
      </w:r>
      <w:r w:rsidR="001D6D6D">
        <w:t xml:space="preserve">The Tech already </w:t>
      </w:r>
      <w:r w:rsidR="0093202C">
        <w:t xml:space="preserve">is </w:t>
      </w:r>
      <w:r w:rsidR="003B289F">
        <w:t xml:space="preserve">consulting </w:t>
      </w:r>
      <w:r w:rsidR="001D6D6D">
        <w:t>with Steinberg Architects</w:t>
      </w:r>
      <w:r w:rsidR="0009259F">
        <w:t xml:space="preserve">, which </w:t>
      </w:r>
      <w:r w:rsidR="009A45E1">
        <w:t xml:space="preserve">built </w:t>
      </w:r>
      <w:r w:rsidR="001D6D6D">
        <w:t>the original theater</w:t>
      </w:r>
      <w:r w:rsidR="0009259F">
        <w:t>,</w:t>
      </w:r>
      <w:r w:rsidR="001D6D6D">
        <w:t xml:space="preserve"> on ways to </w:t>
      </w:r>
      <w:r w:rsidR="009A45E1">
        <w:t xml:space="preserve">accelerate </w:t>
      </w:r>
      <w:r w:rsidR="001D6D6D">
        <w:t>construction and reduc</w:t>
      </w:r>
      <w:r w:rsidR="0093202C">
        <w:t>e</w:t>
      </w:r>
      <w:r w:rsidR="001D6D6D">
        <w:t xml:space="preserve"> costs. The Tech will work hard to minimize disruption and invest in an aggressive </w:t>
      </w:r>
      <w:r w:rsidR="0093202C">
        <w:t xml:space="preserve">marketing </w:t>
      </w:r>
      <w:r w:rsidR="001D6D6D">
        <w:t xml:space="preserve">campaign to bring customers back when the theater reopens. </w:t>
      </w:r>
      <w:r w:rsidR="0093202C">
        <w:t>Additionally, w</w:t>
      </w:r>
      <w:r w:rsidR="001D6D6D">
        <w:t xml:space="preserve">e </w:t>
      </w:r>
      <w:r w:rsidR="0093202C">
        <w:t xml:space="preserve">anticipate </w:t>
      </w:r>
      <w:r w:rsidR="0039109F">
        <w:t xml:space="preserve">the </w:t>
      </w:r>
      <w:r w:rsidR="001D6D6D">
        <w:t xml:space="preserve">revamped theater and concession area </w:t>
      </w:r>
      <w:r w:rsidR="0093202C">
        <w:t xml:space="preserve">to </w:t>
      </w:r>
      <w:r w:rsidR="001D6D6D">
        <w:t xml:space="preserve">increase revenue </w:t>
      </w:r>
      <w:r w:rsidR="00CD43A1">
        <w:t>and</w:t>
      </w:r>
      <w:r w:rsidR="001D6D6D">
        <w:t xml:space="preserve"> </w:t>
      </w:r>
      <w:r w:rsidR="00CD43A1">
        <w:t>recover</w:t>
      </w:r>
      <w:r w:rsidR="001D6D6D">
        <w:t xml:space="preserve"> </w:t>
      </w:r>
      <w:r w:rsidR="0039109F">
        <w:t xml:space="preserve">income </w:t>
      </w:r>
      <w:r w:rsidR="001D6D6D">
        <w:t>lost during construction.</w:t>
      </w:r>
    </w:p>
    <w:p w14:paraId="4F85CB4F" w14:textId="31695874" w:rsidR="0014742A" w:rsidRDefault="001D6D6D" w:rsidP="001D6D6D">
      <w:r>
        <w:t xml:space="preserve">A third potential risk is </w:t>
      </w:r>
      <w:r w:rsidR="0093202C">
        <w:t xml:space="preserve">public </w:t>
      </w:r>
      <w:r w:rsidR="005D7B50">
        <w:t xml:space="preserve">resistance </w:t>
      </w:r>
      <w:r w:rsidR="0093202C">
        <w:t xml:space="preserve">to </w:t>
      </w:r>
      <w:r>
        <w:t xml:space="preserve">the </w:t>
      </w:r>
      <w:r w:rsidR="0093202C">
        <w:t xml:space="preserve">loss of the signature </w:t>
      </w:r>
      <w:r w:rsidR="0014742A">
        <w:t>dome screen</w:t>
      </w:r>
      <w:r w:rsidR="0093202C">
        <w:t>. This is one reason The Tech must install the largest flat-screen possible</w:t>
      </w:r>
      <w:r w:rsidR="00687FFA">
        <w:t>: W</w:t>
      </w:r>
      <w:r w:rsidR="00EC79D0">
        <w:t xml:space="preserve">e want </w:t>
      </w:r>
      <w:r w:rsidR="0093202C">
        <w:t xml:space="preserve">moviegoers </w:t>
      </w:r>
      <w:r w:rsidR="00EC79D0">
        <w:t xml:space="preserve">to </w:t>
      </w:r>
      <w:r w:rsidR="0093202C">
        <w:t xml:space="preserve">still enjoy an immersive experience. 3D capability </w:t>
      </w:r>
      <w:r w:rsidR="00BE73FF">
        <w:t xml:space="preserve">will </w:t>
      </w:r>
      <w:r w:rsidR="00EC79D0">
        <w:t xml:space="preserve">also </w:t>
      </w:r>
      <w:r w:rsidR="0093202C">
        <w:t>help</w:t>
      </w:r>
      <w:r w:rsidR="00EC79D0">
        <w:t xml:space="preserve"> visitors transition</w:t>
      </w:r>
      <w:r w:rsidR="0093202C">
        <w:t xml:space="preserve">. And once The Tech’s patrons experience the versatility of a </w:t>
      </w:r>
      <w:r w:rsidR="00BE73FF">
        <w:t xml:space="preserve">giant </w:t>
      </w:r>
      <w:r w:rsidR="0093202C">
        <w:t>flat screen through other events</w:t>
      </w:r>
      <w:r w:rsidR="00BE73FF">
        <w:t xml:space="preserve"> inside the theater</w:t>
      </w:r>
      <w:r w:rsidR="0093202C">
        <w:t xml:space="preserve">, the dome screen will </w:t>
      </w:r>
      <w:r w:rsidR="00BE73FF">
        <w:t xml:space="preserve">become </w:t>
      </w:r>
      <w:r w:rsidR="0093202C">
        <w:t>a distant memory.</w:t>
      </w:r>
    </w:p>
    <w:p w14:paraId="5AD57741" w14:textId="77777777" w:rsidR="006D4287" w:rsidRPr="00B346DA" w:rsidRDefault="00281B58" w:rsidP="00B73FFA">
      <w:pPr>
        <w:pStyle w:val="Heading1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 xml:space="preserve">the </w:t>
      </w:r>
      <w:r w:rsidR="000D1EB5">
        <w:rPr>
          <w:lang w:eastAsia="en-US"/>
        </w:rPr>
        <w:t xml:space="preserve">project </w:t>
      </w:r>
      <w:r w:rsidR="00130DEA" w:rsidRPr="00B346DA">
        <w:rPr>
          <w:lang w:eastAsia="en-US"/>
        </w:rPr>
        <w:t>budget</w:t>
      </w:r>
    </w:p>
    <w:p w14:paraId="4A4CE57C" w14:textId="10253E70" w:rsidR="001948F3" w:rsidRPr="001948F3" w:rsidRDefault="00113976" w:rsidP="001948F3">
      <w:pPr>
        <w:rPr>
          <w:bCs/>
          <w:lang w:eastAsia="en-US"/>
        </w:rPr>
      </w:pPr>
      <w:r>
        <w:rPr>
          <w:bCs/>
          <w:lang w:eastAsia="en-US"/>
        </w:rPr>
        <w:t xml:space="preserve">The </w:t>
      </w:r>
      <w:r w:rsidR="001948F3">
        <w:rPr>
          <w:bCs/>
          <w:lang w:eastAsia="en-US"/>
        </w:rPr>
        <w:t xml:space="preserve">estimated </w:t>
      </w:r>
      <w:r>
        <w:rPr>
          <w:bCs/>
          <w:lang w:eastAsia="en-US"/>
        </w:rPr>
        <w:t>project budget is $</w:t>
      </w:r>
      <w:r w:rsidR="001948F3">
        <w:rPr>
          <w:bCs/>
          <w:lang w:eastAsia="en-US"/>
        </w:rPr>
        <w:t>5</w:t>
      </w:r>
      <w:r>
        <w:rPr>
          <w:bCs/>
          <w:lang w:eastAsia="en-US"/>
        </w:rPr>
        <w:t>.</w:t>
      </w:r>
      <w:r w:rsidR="001948F3">
        <w:rPr>
          <w:bCs/>
          <w:lang w:eastAsia="en-US"/>
        </w:rPr>
        <w:t>89</w:t>
      </w:r>
      <w:r w:rsidR="00980440">
        <w:rPr>
          <w:bCs/>
          <w:lang w:eastAsia="en-US"/>
        </w:rPr>
        <w:t xml:space="preserve"> million:</w:t>
      </w:r>
    </w:p>
    <w:p w14:paraId="25F53304" w14:textId="77777777" w:rsidR="0044291C" w:rsidRDefault="00113976" w:rsidP="00113976">
      <w:pPr>
        <w:pStyle w:val="ListParagraph"/>
        <w:numPr>
          <w:ilvl w:val="0"/>
          <w:numId w:val="3"/>
        </w:numPr>
        <w:rPr>
          <w:bCs/>
          <w:lang w:eastAsia="en-US"/>
        </w:rPr>
      </w:pPr>
      <w:r w:rsidRPr="0044291C">
        <w:rPr>
          <w:bCs/>
          <w:lang w:eastAsia="en-US"/>
        </w:rPr>
        <w:t>New IMAX GT Digital System 6p laser,</w:t>
      </w:r>
      <w:r w:rsidR="00AD4B37" w:rsidRPr="0044291C">
        <w:rPr>
          <w:bCs/>
          <w:lang w:eastAsia="en-US"/>
        </w:rPr>
        <w:t xml:space="preserve"> 4K projectors, 3D, and screen: </w:t>
      </w:r>
      <w:r w:rsidRPr="0044291C">
        <w:rPr>
          <w:bCs/>
          <w:lang w:eastAsia="en-US"/>
        </w:rPr>
        <w:t>$1,785,625</w:t>
      </w:r>
      <w:r w:rsidR="001948F3" w:rsidRPr="0044291C">
        <w:rPr>
          <w:bCs/>
          <w:lang w:eastAsia="en-US"/>
        </w:rPr>
        <w:t xml:space="preserve"> </w:t>
      </w:r>
    </w:p>
    <w:p w14:paraId="796B8B5E" w14:textId="49A44131" w:rsidR="00113976" w:rsidRPr="0044291C" w:rsidRDefault="00113976" w:rsidP="00113976">
      <w:pPr>
        <w:pStyle w:val="ListParagraph"/>
        <w:numPr>
          <w:ilvl w:val="0"/>
          <w:numId w:val="3"/>
        </w:numPr>
        <w:rPr>
          <w:bCs/>
          <w:lang w:eastAsia="en-US"/>
        </w:rPr>
      </w:pPr>
      <w:r w:rsidRPr="0044291C">
        <w:rPr>
          <w:bCs/>
          <w:lang w:eastAsia="en-US"/>
        </w:rPr>
        <w:t>Archite</w:t>
      </w:r>
      <w:r w:rsidR="00AD4B37" w:rsidRPr="0044291C">
        <w:rPr>
          <w:bCs/>
          <w:lang w:eastAsia="en-US"/>
        </w:rPr>
        <w:t>ctural changes and construction:</w:t>
      </w:r>
      <w:r w:rsidRPr="0044291C">
        <w:rPr>
          <w:bCs/>
          <w:lang w:eastAsia="en-US"/>
        </w:rPr>
        <w:t xml:space="preserve"> $</w:t>
      </w:r>
      <w:r w:rsidR="001948F3" w:rsidRPr="0044291C">
        <w:rPr>
          <w:bCs/>
          <w:lang w:eastAsia="en-US"/>
        </w:rPr>
        <w:t>2</w:t>
      </w:r>
      <w:r w:rsidRPr="0044291C">
        <w:rPr>
          <w:bCs/>
          <w:lang w:eastAsia="en-US"/>
        </w:rPr>
        <w:t>,</w:t>
      </w:r>
      <w:r w:rsidR="001948F3" w:rsidRPr="0044291C">
        <w:rPr>
          <w:bCs/>
          <w:lang w:eastAsia="en-US"/>
        </w:rPr>
        <w:t>487</w:t>
      </w:r>
      <w:r w:rsidRPr="0044291C">
        <w:rPr>
          <w:bCs/>
          <w:lang w:eastAsia="en-US"/>
        </w:rPr>
        <w:t>,</w:t>
      </w:r>
      <w:r w:rsidR="001948F3" w:rsidRPr="0044291C">
        <w:rPr>
          <w:bCs/>
          <w:lang w:eastAsia="en-US"/>
        </w:rPr>
        <w:t>1</w:t>
      </w:r>
      <w:r w:rsidRPr="0044291C">
        <w:rPr>
          <w:bCs/>
          <w:lang w:eastAsia="en-US"/>
        </w:rPr>
        <w:t>00</w:t>
      </w:r>
      <w:r w:rsidR="001948F3" w:rsidRPr="0044291C">
        <w:rPr>
          <w:bCs/>
          <w:lang w:eastAsia="en-US"/>
        </w:rPr>
        <w:t xml:space="preserve"> </w:t>
      </w:r>
    </w:p>
    <w:p w14:paraId="2DCE9221" w14:textId="3D65DD1A" w:rsidR="001948F3" w:rsidRDefault="001948F3" w:rsidP="00113976">
      <w:pPr>
        <w:pStyle w:val="ListParagraph"/>
        <w:numPr>
          <w:ilvl w:val="0"/>
          <w:numId w:val="3"/>
        </w:numPr>
        <w:rPr>
          <w:bCs/>
          <w:lang w:eastAsia="en-US"/>
        </w:rPr>
      </w:pPr>
      <w:r>
        <w:rPr>
          <w:bCs/>
          <w:lang w:eastAsia="en-US"/>
        </w:rPr>
        <w:t>Exterior electronic signage</w:t>
      </w:r>
      <w:r w:rsidR="00AD4B37">
        <w:rPr>
          <w:bCs/>
          <w:lang w:eastAsia="en-US"/>
        </w:rPr>
        <w:t>:</w:t>
      </w:r>
      <w:r>
        <w:rPr>
          <w:bCs/>
          <w:lang w:eastAsia="en-US"/>
        </w:rPr>
        <w:t xml:space="preserve"> $400,000 </w:t>
      </w:r>
    </w:p>
    <w:p w14:paraId="68C8D4ED" w14:textId="07E0024B" w:rsidR="001948F3" w:rsidRDefault="00AD4B37" w:rsidP="00113976">
      <w:pPr>
        <w:pStyle w:val="ListParagraph"/>
        <w:numPr>
          <w:ilvl w:val="0"/>
          <w:numId w:val="3"/>
        </w:numPr>
        <w:rPr>
          <w:bCs/>
          <w:lang w:eastAsia="en-US"/>
        </w:rPr>
      </w:pPr>
      <w:r>
        <w:rPr>
          <w:bCs/>
          <w:lang w:eastAsia="en-US"/>
        </w:rPr>
        <w:t>Marketing campaign:</w:t>
      </w:r>
      <w:r w:rsidR="001948F3">
        <w:rPr>
          <w:bCs/>
          <w:lang w:eastAsia="en-US"/>
        </w:rPr>
        <w:t xml:space="preserve"> $200,000</w:t>
      </w:r>
    </w:p>
    <w:p w14:paraId="7B9D793C" w14:textId="37C4B48A" w:rsidR="001948F3" w:rsidRDefault="001948F3" w:rsidP="00113976">
      <w:pPr>
        <w:pStyle w:val="ListParagraph"/>
        <w:numPr>
          <w:ilvl w:val="0"/>
          <w:numId w:val="3"/>
        </w:numPr>
        <w:rPr>
          <w:bCs/>
          <w:lang w:eastAsia="en-US"/>
        </w:rPr>
      </w:pPr>
      <w:r>
        <w:rPr>
          <w:bCs/>
          <w:lang w:eastAsia="en-US"/>
        </w:rPr>
        <w:t xml:space="preserve">Estimated </w:t>
      </w:r>
      <w:r w:rsidR="00EC79D0">
        <w:rPr>
          <w:bCs/>
          <w:lang w:eastAsia="en-US"/>
        </w:rPr>
        <w:t>l</w:t>
      </w:r>
      <w:r>
        <w:rPr>
          <w:bCs/>
          <w:lang w:eastAsia="en-US"/>
        </w:rPr>
        <w:t xml:space="preserve">ost </w:t>
      </w:r>
      <w:r w:rsidR="00AD4B37">
        <w:rPr>
          <w:bCs/>
          <w:lang w:eastAsia="en-US"/>
        </w:rPr>
        <w:t>revenues:</w:t>
      </w:r>
      <w:r>
        <w:rPr>
          <w:bCs/>
          <w:lang w:eastAsia="en-US"/>
        </w:rPr>
        <w:t xml:space="preserve"> $350,000 </w:t>
      </w:r>
    </w:p>
    <w:p w14:paraId="6340FDA3" w14:textId="104EDBF1" w:rsidR="001948F3" w:rsidRDefault="00AD4B37" w:rsidP="00113976">
      <w:pPr>
        <w:pStyle w:val="ListParagraph"/>
        <w:numPr>
          <w:ilvl w:val="0"/>
          <w:numId w:val="3"/>
        </w:numPr>
        <w:rPr>
          <w:bCs/>
          <w:lang w:eastAsia="en-US"/>
        </w:rPr>
      </w:pPr>
      <w:r>
        <w:rPr>
          <w:bCs/>
          <w:lang w:eastAsia="en-US"/>
        </w:rPr>
        <w:t>Personnel:</w:t>
      </w:r>
      <w:r w:rsidR="001948F3">
        <w:rPr>
          <w:bCs/>
          <w:lang w:eastAsia="en-US"/>
        </w:rPr>
        <w:t xml:space="preserve"> $219,153 </w:t>
      </w:r>
    </w:p>
    <w:p w14:paraId="4F4F4662" w14:textId="3C585CCE" w:rsidR="001948F3" w:rsidRDefault="00684E8A" w:rsidP="00113976">
      <w:pPr>
        <w:pStyle w:val="ListParagraph"/>
        <w:numPr>
          <w:ilvl w:val="0"/>
          <w:numId w:val="3"/>
        </w:numPr>
        <w:rPr>
          <w:bCs/>
          <w:lang w:eastAsia="en-US"/>
        </w:rPr>
      </w:pPr>
      <w:r>
        <w:rPr>
          <w:bCs/>
          <w:lang w:eastAsia="en-US"/>
        </w:rPr>
        <w:t>Indirect/o</w:t>
      </w:r>
      <w:r w:rsidR="00AD4B37">
        <w:rPr>
          <w:bCs/>
          <w:lang w:eastAsia="en-US"/>
        </w:rPr>
        <w:t>verhead (10%):</w:t>
      </w:r>
      <w:r w:rsidR="001948F3">
        <w:rPr>
          <w:bCs/>
          <w:lang w:eastAsia="en-US"/>
        </w:rPr>
        <w:t xml:space="preserve"> $449,188 </w:t>
      </w:r>
    </w:p>
    <w:p w14:paraId="0FE4E149" w14:textId="77777777" w:rsidR="000D1EB5" w:rsidRPr="00B346DA" w:rsidRDefault="000D1EB5" w:rsidP="000D1EB5">
      <w:pPr>
        <w:pStyle w:val="Heading1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 xml:space="preserve">the operating </w:t>
      </w:r>
      <w:r w:rsidRPr="00B346DA">
        <w:rPr>
          <w:lang w:eastAsia="en-US"/>
        </w:rPr>
        <w:t>budget</w:t>
      </w:r>
      <w:r>
        <w:rPr>
          <w:lang w:eastAsia="en-US"/>
        </w:rPr>
        <w:t xml:space="preserve"> – from red to black</w:t>
      </w:r>
    </w:p>
    <w:p w14:paraId="5AA3784C" w14:textId="4B6FA9AE" w:rsidR="000D1EB5" w:rsidRDefault="000D1EB5" w:rsidP="000D1EB5">
      <w:r>
        <w:t xml:space="preserve">The Tech’s original dome theater was one of the institution’s greatest assets when the science center opened in 1998. Over the years this leading attraction has </w:t>
      </w:r>
      <w:r w:rsidR="00EC79D0">
        <w:t>grown into a</w:t>
      </w:r>
      <w:r>
        <w:t xml:space="preserve"> liability as the theater generated a $122,892 loss in FY 2014</w:t>
      </w:r>
      <w:r w:rsidR="00EC79D0">
        <w:t>. It</w:t>
      </w:r>
      <w:r>
        <w:t xml:space="preserve"> is projected to generate a $188,468 loss in FY 2015. Annual budget projections for the digital theater after its complete transformation show a $38,982 operating profit in Year 1 and a steady increase in revenue growth year over year. These projections don’t include </w:t>
      </w:r>
      <w:r>
        <w:lastRenderedPageBreak/>
        <w:t>additional revenue surges expected from theater rentals for events</w:t>
      </w:r>
      <w:r w:rsidR="00EC79D0">
        <w:t xml:space="preserve">, </w:t>
      </w:r>
      <w:r>
        <w:t xml:space="preserve">which are currently nonexistent </w:t>
      </w:r>
      <w:r w:rsidR="00EC79D0">
        <w:t xml:space="preserve">due to </w:t>
      </w:r>
      <w:r>
        <w:t xml:space="preserve">the dome screen and lack of </w:t>
      </w:r>
      <w:r w:rsidR="009A45E1">
        <w:t xml:space="preserve">a </w:t>
      </w:r>
      <w:r>
        <w:t xml:space="preserve">stage. </w:t>
      </w:r>
    </w:p>
    <w:p w14:paraId="4C4AE016" w14:textId="77777777" w:rsidR="006D4287" w:rsidRPr="00B346DA" w:rsidRDefault="00871AE3" w:rsidP="006D4287">
      <w:pPr>
        <w:pStyle w:val="Heading1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your</w:t>
      </w:r>
      <w:r w:rsidR="004C5025">
        <w:rPr>
          <w:lang w:eastAsia="en-US"/>
        </w:rPr>
        <w:t xml:space="preserve"> support</w:t>
      </w:r>
    </w:p>
    <w:p w14:paraId="6F839C15" w14:textId="6D5997B5" w:rsidR="003A4858" w:rsidRDefault="00871AE3" w:rsidP="00130DEA">
      <w:r>
        <w:t>A</w:t>
      </w:r>
      <w:r w:rsidR="003E4EB2">
        <w:t xml:space="preserve"> sizable investment in this project </w:t>
      </w:r>
      <w:r w:rsidR="00BE73FF">
        <w:t>will be</w:t>
      </w:r>
      <w:r w:rsidR="003E4EB2">
        <w:t xml:space="preserve"> an investment in the long-term health of </w:t>
      </w:r>
      <w:r w:rsidR="005D7B50">
        <w:t>The Tech</w:t>
      </w:r>
      <w:r w:rsidR="003E4EB2">
        <w:t xml:space="preserve">. </w:t>
      </w:r>
      <w:r w:rsidR="00D454FA">
        <w:t xml:space="preserve">Instead of chasing after limited movie options on film, The Tech will be wading through </w:t>
      </w:r>
      <w:r w:rsidR="005D7B50">
        <w:t>abundant</w:t>
      </w:r>
      <w:r w:rsidR="00D454FA">
        <w:t xml:space="preserve"> new movie selections. Instead of </w:t>
      </w:r>
      <w:r w:rsidR="009A45E1">
        <w:t xml:space="preserve">having </w:t>
      </w:r>
      <w:r w:rsidR="00D454FA">
        <w:t>a single-purpose thea</w:t>
      </w:r>
      <w:r w:rsidR="00FE1127">
        <w:t>ter, The Tech will have a mixed-</w:t>
      </w:r>
      <w:r w:rsidR="00D454FA">
        <w:t>use</w:t>
      </w:r>
      <w:r w:rsidR="00FE1127">
        <w:t>,</w:t>
      </w:r>
      <w:r w:rsidR="00D454FA">
        <w:t xml:space="preserve"> state-of-the-art multimedia facility. Instead of operating at a </w:t>
      </w:r>
      <w:r w:rsidR="00FE1127">
        <w:t xml:space="preserve">significant </w:t>
      </w:r>
      <w:r w:rsidR="00D454FA">
        <w:t xml:space="preserve">loss, The Tech </w:t>
      </w:r>
      <w:r w:rsidR="00722B30">
        <w:t xml:space="preserve">theater </w:t>
      </w:r>
      <w:r w:rsidR="00D454FA">
        <w:t xml:space="preserve">will be operating at a profit. A new interactive, digital, giant-screen theater </w:t>
      </w:r>
      <w:r w:rsidR="00FE1127">
        <w:t xml:space="preserve">will amplify The Tech’s capacity to </w:t>
      </w:r>
      <w:r w:rsidR="00D454FA">
        <w:t>pursu</w:t>
      </w:r>
      <w:r w:rsidR="00FE1127">
        <w:t xml:space="preserve">e </w:t>
      </w:r>
      <w:r w:rsidR="00D454FA">
        <w:t>its mission</w:t>
      </w:r>
      <w:r w:rsidR="00722B30">
        <w:t>: t</w:t>
      </w:r>
      <w:r w:rsidR="00D454FA">
        <w:t xml:space="preserve">o inspire the innovator in everyone.  </w:t>
      </w:r>
    </w:p>
    <w:p w14:paraId="17E89344" w14:textId="016CFDB8" w:rsidR="00980440" w:rsidRPr="00B346DA" w:rsidRDefault="00980440" w:rsidP="00980440">
      <w:pPr>
        <w:pStyle w:val="Heading1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recognition</w:t>
      </w:r>
    </w:p>
    <w:p w14:paraId="1AD398D0" w14:textId="445D2583" w:rsidR="00980440" w:rsidRDefault="00980440" w:rsidP="00980440">
      <w:pPr>
        <w:shd w:val="clear" w:color="auto" w:fill="FFFFFF"/>
        <w:spacing w:after="0" w:line="240" w:lineRule="auto"/>
        <w:rPr>
          <w:rFonts w:cs="Times New Roman"/>
          <w:color w:val="222222"/>
          <w:lang w:eastAsia="en-US"/>
        </w:rPr>
      </w:pPr>
      <w:r>
        <w:rPr>
          <w:rFonts w:cs="Times New Roman"/>
          <w:color w:val="222222"/>
          <w:lang w:eastAsia="en-US"/>
        </w:rPr>
        <w:t xml:space="preserve">The dome will be renamed in recognition of the presenting sponsor’s support. </w:t>
      </w:r>
      <w:r w:rsidRPr="00980440">
        <w:rPr>
          <w:rFonts w:cs="Times New Roman"/>
          <w:color w:val="222222"/>
          <w:lang w:eastAsia="en-US"/>
        </w:rPr>
        <w:t xml:space="preserve">Your family or organization’s name will be incorporated into the title of the center, such as: The SPONSOR’S NAME Giant Theater or The SPONSOR’S NAME IMAX Theater. </w:t>
      </w:r>
      <w:r>
        <w:rPr>
          <w:rFonts w:cs="Times New Roman"/>
          <w:color w:val="222222"/>
          <w:lang w:eastAsia="en-US"/>
        </w:rPr>
        <w:t>Every</w:t>
      </w:r>
      <w:r w:rsidRPr="00980440">
        <w:rPr>
          <w:rFonts w:cs="Times New Roman"/>
          <w:color w:val="222222"/>
          <w:lang w:eastAsia="en-US"/>
        </w:rPr>
        <w:t xml:space="preserve"> official reference to this theater will have the sponsor’s name</w:t>
      </w:r>
      <w:r>
        <w:rPr>
          <w:rFonts w:cs="Times New Roman"/>
          <w:color w:val="222222"/>
          <w:lang w:eastAsia="en-US"/>
        </w:rPr>
        <w:t>, much like a football or baseball stadium</w:t>
      </w:r>
      <w:r w:rsidRPr="00980440">
        <w:rPr>
          <w:rFonts w:cs="Times New Roman"/>
          <w:color w:val="222222"/>
          <w:lang w:eastAsia="en-US"/>
        </w:rPr>
        <w:t>. That includes ticketing websites like Fandango and Movietickets.com, media mentions</w:t>
      </w:r>
      <w:r>
        <w:rPr>
          <w:rFonts w:cs="Times New Roman"/>
          <w:color w:val="222222"/>
          <w:lang w:eastAsia="en-US"/>
        </w:rPr>
        <w:t>,</w:t>
      </w:r>
      <w:r w:rsidRPr="00980440">
        <w:rPr>
          <w:rFonts w:cs="Times New Roman"/>
          <w:color w:val="222222"/>
          <w:lang w:eastAsia="en-US"/>
        </w:rPr>
        <w:t xml:space="preserve"> and </w:t>
      </w:r>
      <w:r>
        <w:rPr>
          <w:rFonts w:cs="Times New Roman"/>
          <w:color w:val="222222"/>
          <w:lang w:eastAsia="en-US"/>
        </w:rPr>
        <w:t>calendar</w:t>
      </w:r>
      <w:r w:rsidRPr="00980440">
        <w:rPr>
          <w:rFonts w:cs="Times New Roman"/>
          <w:color w:val="222222"/>
          <w:lang w:eastAsia="en-US"/>
        </w:rPr>
        <w:t xml:space="preserve"> listings. Each </w:t>
      </w:r>
      <w:r>
        <w:rPr>
          <w:rFonts w:cs="Times New Roman"/>
          <w:color w:val="222222"/>
          <w:lang w:eastAsia="en-US"/>
        </w:rPr>
        <w:t>individual</w:t>
      </w:r>
      <w:r w:rsidRPr="00980440">
        <w:rPr>
          <w:rFonts w:cs="Times New Roman"/>
          <w:color w:val="222222"/>
          <w:lang w:eastAsia="en-US"/>
        </w:rPr>
        <w:t xml:space="preserve"> printed movie ticket also will bear the sponsor’s name.</w:t>
      </w:r>
    </w:p>
    <w:p w14:paraId="4474F053" w14:textId="77777777" w:rsidR="00980440" w:rsidRPr="00980440" w:rsidRDefault="00980440" w:rsidP="00980440">
      <w:pPr>
        <w:shd w:val="clear" w:color="auto" w:fill="FFFFFF"/>
        <w:spacing w:after="0" w:line="240" w:lineRule="auto"/>
        <w:rPr>
          <w:rFonts w:cs="Times New Roman"/>
          <w:color w:val="222222"/>
          <w:lang w:eastAsia="en-US"/>
        </w:rPr>
      </w:pPr>
    </w:p>
    <w:p w14:paraId="429A12EB" w14:textId="77777777" w:rsidR="00980440" w:rsidRPr="00980440" w:rsidRDefault="00980440" w:rsidP="00980440">
      <w:pPr>
        <w:shd w:val="clear" w:color="auto" w:fill="FFFFFF"/>
        <w:spacing w:after="0" w:line="240" w:lineRule="auto"/>
        <w:rPr>
          <w:rFonts w:cs="Times New Roman"/>
          <w:color w:val="222222"/>
          <w:lang w:eastAsia="en-US"/>
        </w:rPr>
      </w:pPr>
      <w:r w:rsidRPr="00980440">
        <w:rPr>
          <w:rFonts w:cs="Times New Roman"/>
          <w:color w:val="222222"/>
          <w:lang w:eastAsia="en-US"/>
        </w:rPr>
        <w:t>Other recognition includes:</w:t>
      </w:r>
    </w:p>
    <w:p w14:paraId="2BD4936B" w14:textId="553482E8" w:rsidR="00980440" w:rsidRPr="00980440" w:rsidRDefault="00980440" w:rsidP="00980440">
      <w:pPr>
        <w:shd w:val="clear" w:color="auto" w:fill="FFFFFF"/>
        <w:spacing w:after="0" w:line="240" w:lineRule="auto"/>
        <w:rPr>
          <w:rFonts w:cs="Times New Roman"/>
          <w:color w:val="222222"/>
          <w:lang w:eastAsia="en-US"/>
        </w:rPr>
      </w:pPr>
      <w:r w:rsidRPr="00980440">
        <w:rPr>
          <w:rFonts w:cs="Times New Roman"/>
          <w:color w:val="222222"/>
          <w:lang w:eastAsia="en-US"/>
        </w:rPr>
        <w:t>• Name on signage inside and outside the museum (400,000-500,000 visitors annually plus millions of passers-by)</w:t>
      </w:r>
      <w:r>
        <w:rPr>
          <w:rFonts w:cs="Times New Roman"/>
          <w:color w:val="222222"/>
          <w:lang w:eastAsia="en-US"/>
        </w:rPr>
        <w:t>.</w:t>
      </w:r>
    </w:p>
    <w:p w14:paraId="152845BE" w14:textId="7C5555B0" w:rsidR="00980440" w:rsidRPr="00980440" w:rsidRDefault="00980440" w:rsidP="00980440">
      <w:pPr>
        <w:shd w:val="clear" w:color="auto" w:fill="FFFFFF"/>
        <w:spacing w:after="0" w:line="240" w:lineRule="auto"/>
        <w:rPr>
          <w:rFonts w:cs="Times New Roman"/>
          <w:color w:val="222222"/>
          <w:lang w:eastAsia="en-US"/>
        </w:rPr>
      </w:pPr>
      <w:r w:rsidRPr="00980440">
        <w:rPr>
          <w:rFonts w:cs="Times New Roman"/>
          <w:color w:val="222222"/>
          <w:lang w:eastAsia="en-US"/>
        </w:rPr>
        <w:t>• Name on marketing materials promoting events in the new theater</w:t>
      </w:r>
      <w:r>
        <w:rPr>
          <w:rFonts w:cs="Times New Roman"/>
          <w:color w:val="222222"/>
          <w:lang w:eastAsia="en-US"/>
        </w:rPr>
        <w:t>.</w:t>
      </w:r>
    </w:p>
    <w:p w14:paraId="451D80F2" w14:textId="3E55A968" w:rsidR="00980440" w:rsidRPr="00980440" w:rsidRDefault="00980440" w:rsidP="00980440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US"/>
        </w:rPr>
      </w:pPr>
      <w:r w:rsidRPr="00980440">
        <w:rPr>
          <w:rFonts w:eastAsia="Times New Roman" w:cs="Arial"/>
          <w:color w:val="222222"/>
          <w:lang w:eastAsia="en-US"/>
        </w:rPr>
        <w:t>• Recognition and opportunity to speak at press event for the theater’s opening</w:t>
      </w:r>
      <w:r>
        <w:rPr>
          <w:rFonts w:eastAsia="Times New Roman" w:cs="Arial"/>
          <w:color w:val="222222"/>
          <w:lang w:eastAsia="en-US"/>
        </w:rPr>
        <w:t>.</w:t>
      </w:r>
    </w:p>
    <w:p w14:paraId="2707C7A5" w14:textId="77777777" w:rsidR="006D4287" w:rsidRPr="00B346DA" w:rsidRDefault="00E10E98" w:rsidP="00B73FFA">
      <w:pPr>
        <w:pStyle w:val="Heading1"/>
        <w:numPr>
          <w:ilvl w:val="0"/>
          <w:numId w:val="0"/>
        </w:numPr>
        <w:rPr>
          <w:lang w:eastAsia="en-US"/>
        </w:rPr>
      </w:pPr>
      <w:r w:rsidRPr="00B346DA">
        <w:rPr>
          <w:lang w:eastAsia="en-US"/>
        </w:rPr>
        <w:t>in gratitude</w:t>
      </w:r>
    </w:p>
    <w:p w14:paraId="7082BBB6" w14:textId="77777777" w:rsidR="00826370" w:rsidRDefault="00E10E98" w:rsidP="00113976">
      <w:r w:rsidRPr="00EF4352">
        <w:t xml:space="preserve">We value your consideration of partnership to support this </w:t>
      </w:r>
      <w:r w:rsidR="00FE1127">
        <w:t xml:space="preserve">project </w:t>
      </w:r>
      <w:r w:rsidRPr="00EF4352">
        <w:t xml:space="preserve">at The Tech </w:t>
      </w:r>
      <w:r w:rsidR="00113976">
        <w:t xml:space="preserve">for </w:t>
      </w:r>
      <w:r w:rsidR="00D26772">
        <w:t>the Silicon Valley community</w:t>
      </w:r>
      <w:r w:rsidR="00FE1127">
        <w:t xml:space="preserve">, </w:t>
      </w:r>
      <w:r w:rsidRPr="00EF4352">
        <w:t xml:space="preserve">and </w:t>
      </w:r>
      <w:r w:rsidR="00FE1127">
        <w:t xml:space="preserve">we </w:t>
      </w:r>
      <w:r w:rsidRPr="00EF4352">
        <w:t xml:space="preserve">look forward to many years of </w:t>
      </w:r>
      <w:r w:rsidR="009A45E1">
        <w:t xml:space="preserve">continued </w:t>
      </w:r>
      <w:r w:rsidRPr="00EF4352">
        <w:t xml:space="preserve">collaboration. Thank you for your consideration of this philanthropic </w:t>
      </w:r>
      <w:r w:rsidR="00FE1127">
        <w:t>investment</w:t>
      </w:r>
      <w:r w:rsidRPr="00EF4352">
        <w:t>.</w:t>
      </w:r>
    </w:p>
    <w:p w14:paraId="4180A5F1" w14:textId="77777777" w:rsidR="003013A1" w:rsidRDefault="003013A1" w:rsidP="00113976"/>
    <w:p w14:paraId="7F6AD5A7" w14:textId="25A97897" w:rsidR="003013A1" w:rsidRPr="00113976" w:rsidRDefault="003013A1" w:rsidP="00113976">
      <w:r w:rsidRPr="001E4FFC">
        <w:rPr>
          <w:b/>
        </w:rPr>
        <w:t xml:space="preserve">For information, contact: </w:t>
      </w:r>
      <w:r w:rsidRPr="001E4FFC">
        <w:rPr>
          <w:b/>
        </w:rPr>
        <w:br/>
        <w:t>Maria Pappas</w:t>
      </w:r>
      <w:r w:rsidRPr="001E4FFC">
        <w:rPr>
          <w:b/>
        </w:rPr>
        <w:br/>
        <w:t>Vice President, Development</w:t>
      </w:r>
      <w:r w:rsidRPr="001E4FFC">
        <w:rPr>
          <w:b/>
        </w:rPr>
        <w:br/>
        <w:t>(408) 795-6301</w:t>
      </w:r>
      <w:r w:rsidRPr="001E4FFC">
        <w:rPr>
          <w:b/>
        </w:rPr>
        <w:br/>
        <w:t>mpappas@thetech.org</w:t>
      </w:r>
    </w:p>
    <w:sectPr w:rsidR="003013A1" w:rsidRPr="00113976" w:rsidSect="001F355B"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90919E" w14:textId="77777777" w:rsidR="0044291C" w:rsidRDefault="0044291C" w:rsidP="006D4287">
      <w:pPr>
        <w:spacing w:after="0" w:line="240" w:lineRule="auto"/>
      </w:pPr>
      <w:r>
        <w:separator/>
      </w:r>
    </w:p>
  </w:endnote>
  <w:endnote w:type="continuationSeparator" w:id="0">
    <w:p w14:paraId="0EA3DFFD" w14:textId="77777777" w:rsidR="0044291C" w:rsidRDefault="0044291C" w:rsidP="006D4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915189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93F7CF9" w14:textId="77777777" w:rsidR="0044291C" w:rsidRDefault="0044291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479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3AA51A4" w14:textId="77777777" w:rsidR="0044291C" w:rsidRDefault="0044291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22F65A" w14:textId="77777777" w:rsidR="0044291C" w:rsidRDefault="0044291C" w:rsidP="006D4287">
      <w:pPr>
        <w:spacing w:after="0" w:line="240" w:lineRule="auto"/>
      </w:pPr>
      <w:r>
        <w:separator/>
      </w:r>
    </w:p>
  </w:footnote>
  <w:footnote w:type="continuationSeparator" w:id="0">
    <w:p w14:paraId="01B5645B" w14:textId="77777777" w:rsidR="0044291C" w:rsidRDefault="0044291C" w:rsidP="006D4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D3C2CEA"/>
    <w:multiLevelType w:val="hybridMultilevel"/>
    <w:tmpl w:val="86307780"/>
    <w:lvl w:ilvl="0" w:tplc="D27A141A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B892C9B"/>
    <w:multiLevelType w:val="hybridMultilevel"/>
    <w:tmpl w:val="E9A85AA4"/>
    <w:lvl w:ilvl="0" w:tplc="3176E35E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87"/>
    <w:rsid w:val="000057C1"/>
    <w:rsid w:val="00006C05"/>
    <w:rsid w:val="00027166"/>
    <w:rsid w:val="00054946"/>
    <w:rsid w:val="00060DB7"/>
    <w:rsid w:val="00061FDB"/>
    <w:rsid w:val="0009259F"/>
    <w:rsid w:val="000A665B"/>
    <w:rsid w:val="000B2BB0"/>
    <w:rsid w:val="000C5421"/>
    <w:rsid w:val="000D1EB5"/>
    <w:rsid w:val="000E6512"/>
    <w:rsid w:val="000F1715"/>
    <w:rsid w:val="00107BCE"/>
    <w:rsid w:val="00107CD7"/>
    <w:rsid w:val="00113976"/>
    <w:rsid w:val="00123CA5"/>
    <w:rsid w:val="00130DEA"/>
    <w:rsid w:val="00145E2D"/>
    <w:rsid w:val="0014742A"/>
    <w:rsid w:val="0015351E"/>
    <w:rsid w:val="0016506E"/>
    <w:rsid w:val="001657D8"/>
    <w:rsid w:val="00183FE3"/>
    <w:rsid w:val="00191B61"/>
    <w:rsid w:val="001948F3"/>
    <w:rsid w:val="00196C6B"/>
    <w:rsid w:val="001A35A5"/>
    <w:rsid w:val="001A5801"/>
    <w:rsid w:val="001B49D3"/>
    <w:rsid w:val="001C562E"/>
    <w:rsid w:val="001D62D5"/>
    <w:rsid w:val="001D6D6D"/>
    <w:rsid w:val="001D736F"/>
    <w:rsid w:val="001F02BF"/>
    <w:rsid w:val="001F355B"/>
    <w:rsid w:val="00206734"/>
    <w:rsid w:val="00214753"/>
    <w:rsid w:val="0021579C"/>
    <w:rsid w:val="0023750F"/>
    <w:rsid w:val="0024022C"/>
    <w:rsid w:val="00281B58"/>
    <w:rsid w:val="002862DB"/>
    <w:rsid w:val="00291827"/>
    <w:rsid w:val="002A2132"/>
    <w:rsid w:val="002B3140"/>
    <w:rsid w:val="002E5AB2"/>
    <w:rsid w:val="002F198D"/>
    <w:rsid w:val="003013A1"/>
    <w:rsid w:val="003111F9"/>
    <w:rsid w:val="00313B83"/>
    <w:rsid w:val="00324B4B"/>
    <w:rsid w:val="00340DB2"/>
    <w:rsid w:val="0038381D"/>
    <w:rsid w:val="0039109F"/>
    <w:rsid w:val="0039575E"/>
    <w:rsid w:val="003A4858"/>
    <w:rsid w:val="003B289F"/>
    <w:rsid w:val="003C2158"/>
    <w:rsid w:val="003E4EB2"/>
    <w:rsid w:val="003E7E81"/>
    <w:rsid w:val="003F040F"/>
    <w:rsid w:val="00424214"/>
    <w:rsid w:val="00430E31"/>
    <w:rsid w:val="00440FF1"/>
    <w:rsid w:val="0044291C"/>
    <w:rsid w:val="004434E4"/>
    <w:rsid w:val="00446C0C"/>
    <w:rsid w:val="004543CF"/>
    <w:rsid w:val="004549BF"/>
    <w:rsid w:val="004A6257"/>
    <w:rsid w:val="004C5025"/>
    <w:rsid w:val="004C7CBE"/>
    <w:rsid w:val="004F6BEC"/>
    <w:rsid w:val="005056F1"/>
    <w:rsid w:val="005367AF"/>
    <w:rsid w:val="005576D4"/>
    <w:rsid w:val="00586F77"/>
    <w:rsid w:val="005A6D45"/>
    <w:rsid w:val="005D7B50"/>
    <w:rsid w:val="005D7E5D"/>
    <w:rsid w:val="005E28C5"/>
    <w:rsid w:val="005E6B4F"/>
    <w:rsid w:val="00621DFE"/>
    <w:rsid w:val="00633211"/>
    <w:rsid w:val="006417AD"/>
    <w:rsid w:val="006455AD"/>
    <w:rsid w:val="00667BDF"/>
    <w:rsid w:val="00684E8A"/>
    <w:rsid w:val="00686BEE"/>
    <w:rsid w:val="00687FFA"/>
    <w:rsid w:val="00693747"/>
    <w:rsid w:val="006A6648"/>
    <w:rsid w:val="006C372F"/>
    <w:rsid w:val="006C5C9E"/>
    <w:rsid w:val="006D1252"/>
    <w:rsid w:val="006D4287"/>
    <w:rsid w:val="006D5A09"/>
    <w:rsid w:val="006F525D"/>
    <w:rsid w:val="00710753"/>
    <w:rsid w:val="00715097"/>
    <w:rsid w:val="00722B30"/>
    <w:rsid w:val="00722BEF"/>
    <w:rsid w:val="00753AAE"/>
    <w:rsid w:val="007962D6"/>
    <w:rsid w:val="007A521E"/>
    <w:rsid w:val="007A5AA0"/>
    <w:rsid w:val="007A70A8"/>
    <w:rsid w:val="007B0C0C"/>
    <w:rsid w:val="007C679A"/>
    <w:rsid w:val="007D144D"/>
    <w:rsid w:val="007D15A8"/>
    <w:rsid w:val="007E6680"/>
    <w:rsid w:val="007E7D85"/>
    <w:rsid w:val="007F0712"/>
    <w:rsid w:val="007F2F98"/>
    <w:rsid w:val="00802353"/>
    <w:rsid w:val="00823AC2"/>
    <w:rsid w:val="00826370"/>
    <w:rsid w:val="008345E6"/>
    <w:rsid w:val="0085281B"/>
    <w:rsid w:val="00856067"/>
    <w:rsid w:val="00871AE3"/>
    <w:rsid w:val="0087455C"/>
    <w:rsid w:val="0088486C"/>
    <w:rsid w:val="008E42FD"/>
    <w:rsid w:val="00907093"/>
    <w:rsid w:val="00910E1F"/>
    <w:rsid w:val="009114A2"/>
    <w:rsid w:val="00912B7D"/>
    <w:rsid w:val="0092613A"/>
    <w:rsid w:val="0093096D"/>
    <w:rsid w:val="0093202C"/>
    <w:rsid w:val="0093448C"/>
    <w:rsid w:val="00940F0F"/>
    <w:rsid w:val="009441E2"/>
    <w:rsid w:val="00980440"/>
    <w:rsid w:val="00984699"/>
    <w:rsid w:val="00986D7A"/>
    <w:rsid w:val="00997031"/>
    <w:rsid w:val="009A38E9"/>
    <w:rsid w:val="009A45E1"/>
    <w:rsid w:val="009B617D"/>
    <w:rsid w:val="009C0B2A"/>
    <w:rsid w:val="009D1BD7"/>
    <w:rsid w:val="009D4843"/>
    <w:rsid w:val="009E1E7F"/>
    <w:rsid w:val="009F58D6"/>
    <w:rsid w:val="00A14556"/>
    <w:rsid w:val="00A33F37"/>
    <w:rsid w:val="00A53288"/>
    <w:rsid w:val="00A70D13"/>
    <w:rsid w:val="00A72F01"/>
    <w:rsid w:val="00A77B9D"/>
    <w:rsid w:val="00A8240F"/>
    <w:rsid w:val="00AA2DC8"/>
    <w:rsid w:val="00AA3A0C"/>
    <w:rsid w:val="00AA7747"/>
    <w:rsid w:val="00AD4AA1"/>
    <w:rsid w:val="00AD4B37"/>
    <w:rsid w:val="00AE4773"/>
    <w:rsid w:val="00AF1D87"/>
    <w:rsid w:val="00B00083"/>
    <w:rsid w:val="00B001E0"/>
    <w:rsid w:val="00B00FB3"/>
    <w:rsid w:val="00B0254D"/>
    <w:rsid w:val="00B1640D"/>
    <w:rsid w:val="00B23085"/>
    <w:rsid w:val="00B346DA"/>
    <w:rsid w:val="00B4223C"/>
    <w:rsid w:val="00B56480"/>
    <w:rsid w:val="00B61F31"/>
    <w:rsid w:val="00B73FFA"/>
    <w:rsid w:val="00B805D1"/>
    <w:rsid w:val="00B95EE5"/>
    <w:rsid w:val="00BA026A"/>
    <w:rsid w:val="00BA307A"/>
    <w:rsid w:val="00BC0590"/>
    <w:rsid w:val="00BC33B5"/>
    <w:rsid w:val="00BE57AD"/>
    <w:rsid w:val="00BE73FF"/>
    <w:rsid w:val="00BF69C0"/>
    <w:rsid w:val="00C05A9F"/>
    <w:rsid w:val="00C1437B"/>
    <w:rsid w:val="00C21557"/>
    <w:rsid w:val="00C220BC"/>
    <w:rsid w:val="00C4303C"/>
    <w:rsid w:val="00C47207"/>
    <w:rsid w:val="00C53BF4"/>
    <w:rsid w:val="00C777BA"/>
    <w:rsid w:val="00CA7761"/>
    <w:rsid w:val="00CB0100"/>
    <w:rsid w:val="00CB5582"/>
    <w:rsid w:val="00CC0E23"/>
    <w:rsid w:val="00CC788F"/>
    <w:rsid w:val="00CD43A1"/>
    <w:rsid w:val="00CE4355"/>
    <w:rsid w:val="00CF2A87"/>
    <w:rsid w:val="00D00A10"/>
    <w:rsid w:val="00D246E4"/>
    <w:rsid w:val="00D26772"/>
    <w:rsid w:val="00D40D48"/>
    <w:rsid w:val="00D454FA"/>
    <w:rsid w:val="00D66E42"/>
    <w:rsid w:val="00D7092C"/>
    <w:rsid w:val="00D8479F"/>
    <w:rsid w:val="00DA722D"/>
    <w:rsid w:val="00DA7440"/>
    <w:rsid w:val="00DB64F4"/>
    <w:rsid w:val="00DC7C27"/>
    <w:rsid w:val="00DE3909"/>
    <w:rsid w:val="00DE582C"/>
    <w:rsid w:val="00E01A34"/>
    <w:rsid w:val="00E106A2"/>
    <w:rsid w:val="00E10E98"/>
    <w:rsid w:val="00E33AEB"/>
    <w:rsid w:val="00E40910"/>
    <w:rsid w:val="00E4376D"/>
    <w:rsid w:val="00E51FB5"/>
    <w:rsid w:val="00E87309"/>
    <w:rsid w:val="00E91B61"/>
    <w:rsid w:val="00EA56D0"/>
    <w:rsid w:val="00EC79D0"/>
    <w:rsid w:val="00ED0737"/>
    <w:rsid w:val="00F15FE4"/>
    <w:rsid w:val="00F303A9"/>
    <w:rsid w:val="00F73333"/>
    <w:rsid w:val="00F77C1F"/>
    <w:rsid w:val="00F85923"/>
    <w:rsid w:val="00F87287"/>
    <w:rsid w:val="00FA01FD"/>
    <w:rsid w:val="00FC3EF4"/>
    <w:rsid w:val="00FD7394"/>
    <w:rsid w:val="00FE1127"/>
    <w:rsid w:val="00FE7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3CB2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D4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287"/>
  </w:style>
  <w:style w:type="paragraph" w:styleId="Footer">
    <w:name w:val="footer"/>
    <w:basedOn w:val="Normal"/>
    <w:link w:val="FooterChar"/>
    <w:uiPriority w:val="99"/>
    <w:unhideWhenUsed/>
    <w:rsid w:val="006D4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287"/>
  </w:style>
  <w:style w:type="paragraph" w:styleId="BalloonText">
    <w:name w:val="Balloon Text"/>
    <w:basedOn w:val="Normal"/>
    <w:link w:val="BalloonTextChar"/>
    <w:uiPriority w:val="99"/>
    <w:semiHidden/>
    <w:unhideWhenUsed/>
    <w:rsid w:val="002067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73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B6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617D"/>
    <w:pPr>
      <w:spacing w:after="200" w:line="240" w:lineRule="auto"/>
    </w:pPr>
    <w:rPr>
      <w:rFonts w:eastAsiaTheme="minorHAnsi"/>
      <w:sz w:val="24"/>
      <w:szCs w:val="24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617D"/>
    <w:rPr>
      <w:rFonts w:eastAsiaTheme="minorHAnsi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946"/>
    <w:pPr>
      <w:spacing w:after="160"/>
    </w:pPr>
    <w:rPr>
      <w:rFonts w:eastAsiaTheme="minorEastAsia"/>
      <w:b/>
      <w:bCs/>
      <w:sz w:val="20"/>
      <w:szCs w:val="20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946"/>
    <w:rPr>
      <w:rFonts w:eastAsiaTheme="minorHAns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8745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D4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287"/>
  </w:style>
  <w:style w:type="paragraph" w:styleId="Footer">
    <w:name w:val="footer"/>
    <w:basedOn w:val="Normal"/>
    <w:link w:val="FooterChar"/>
    <w:uiPriority w:val="99"/>
    <w:unhideWhenUsed/>
    <w:rsid w:val="006D4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287"/>
  </w:style>
  <w:style w:type="paragraph" w:styleId="BalloonText">
    <w:name w:val="Balloon Text"/>
    <w:basedOn w:val="Normal"/>
    <w:link w:val="BalloonTextChar"/>
    <w:uiPriority w:val="99"/>
    <w:semiHidden/>
    <w:unhideWhenUsed/>
    <w:rsid w:val="002067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73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B6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617D"/>
    <w:pPr>
      <w:spacing w:after="200" w:line="240" w:lineRule="auto"/>
    </w:pPr>
    <w:rPr>
      <w:rFonts w:eastAsiaTheme="minorHAnsi"/>
      <w:sz w:val="24"/>
      <w:szCs w:val="24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617D"/>
    <w:rPr>
      <w:rFonts w:eastAsiaTheme="minorHAnsi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946"/>
    <w:pPr>
      <w:spacing w:after="160"/>
    </w:pPr>
    <w:rPr>
      <w:rFonts w:eastAsiaTheme="minorEastAsia"/>
      <w:b/>
      <w:bCs/>
      <w:sz w:val="20"/>
      <w:szCs w:val="20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946"/>
    <w:rPr>
      <w:rFonts w:eastAsiaTheme="minorHAns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8745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wiln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B8BCAE-E1FB-8B4B-827A-F2AA64A33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\Users\rwilner\AppData\Roaming\Microsoft\Templates\Report design (blank).dotx</Template>
  <TotalTime>13</TotalTime>
  <Pages>6</Pages>
  <Words>2422</Words>
  <Characters>13807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Wilner</dc:creator>
  <cp:lastModifiedBy>Rachel Wilner</cp:lastModifiedBy>
  <cp:revision>4</cp:revision>
  <cp:lastPrinted>2014-09-30T17:59:00Z</cp:lastPrinted>
  <dcterms:created xsi:type="dcterms:W3CDTF">2015-01-29T06:15:00Z</dcterms:created>
  <dcterms:modified xsi:type="dcterms:W3CDTF">2015-01-29T22:47:00Z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